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FC5" w:rsidRDefault="00D33FC5"/>
    <w:p w:rsidR="00D33FC5" w:rsidRDefault="00D33FC5"/>
    <w:p w:rsidR="00D33FC5" w:rsidRDefault="00D33FC5"/>
    <w:tbl>
      <w:tblPr>
        <w:tblpPr w:leftFromText="187" w:rightFromText="187" w:horzAnchor="margin" w:tblpXSpec="center" w:tblpYSpec="bottom"/>
        <w:tblW w:w="4000" w:type="pct"/>
        <w:tblLook w:val="00A0"/>
      </w:tblPr>
      <w:tblGrid>
        <w:gridCol w:w="7442"/>
      </w:tblGrid>
      <w:tr w:rsidR="00D33FC5" w:rsidRPr="003D369C">
        <w:tc>
          <w:tcPr>
            <w:tcW w:w="7672" w:type="dxa"/>
            <w:tcMar>
              <w:top w:w="216" w:type="dxa"/>
              <w:left w:w="115" w:type="dxa"/>
              <w:bottom w:w="216" w:type="dxa"/>
              <w:right w:w="115" w:type="dxa"/>
            </w:tcMar>
          </w:tcPr>
          <w:p w:rsidR="00D33FC5" w:rsidRPr="003D369C" w:rsidRDefault="00D33FC5" w:rsidP="000C7D72">
            <w:pPr>
              <w:pStyle w:val="NoSpacing"/>
              <w:rPr>
                <w:color w:val="4F81BD"/>
              </w:rPr>
            </w:pPr>
          </w:p>
        </w:tc>
      </w:tr>
    </w:tbl>
    <w:p w:rsidR="00D33FC5" w:rsidRDefault="00D33FC5"/>
    <w:tbl>
      <w:tblPr>
        <w:tblpPr w:leftFromText="187" w:rightFromText="187" w:vertAnchor="page" w:horzAnchor="margin" w:tblpXSpec="center" w:tblpY="3611"/>
        <w:tblW w:w="4436" w:type="pct"/>
        <w:tblBorders>
          <w:left w:val="single" w:sz="18" w:space="0" w:color="4F81BD"/>
        </w:tblBorders>
        <w:tblLook w:val="0080"/>
      </w:tblPr>
      <w:tblGrid>
        <w:gridCol w:w="8253"/>
      </w:tblGrid>
      <w:tr w:rsidR="00D33FC5" w:rsidRPr="003D369C" w:rsidTr="00775DAA">
        <w:trPr>
          <w:trHeight w:val="263"/>
        </w:trPr>
        <w:tc>
          <w:tcPr>
            <w:tcW w:w="8253" w:type="dxa"/>
            <w:tcMar>
              <w:top w:w="216" w:type="dxa"/>
              <w:left w:w="115" w:type="dxa"/>
              <w:bottom w:w="216" w:type="dxa"/>
              <w:right w:w="115" w:type="dxa"/>
            </w:tcMar>
          </w:tcPr>
          <w:p w:rsidR="00D33FC5" w:rsidRDefault="00D33FC5" w:rsidP="00775DAA">
            <w:pPr>
              <w:pStyle w:val="NoSpacing"/>
              <w:rPr>
                <w:rFonts w:ascii="Cambria" w:hAnsi="Cambria"/>
              </w:rPr>
            </w:pPr>
          </w:p>
        </w:tc>
      </w:tr>
      <w:tr w:rsidR="00D33FC5" w:rsidRPr="003D369C" w:rsidTr="00775DAA">
        <w:trPr>
          <w:trHeight w:val="2006"/>
        </w:trPr>
        <w:tc>
          <w:tcPr>
            <w:tcW w:w="8253" w:type="dxa"/>
          </w:tcPr>
          <w:p w:rsidR="00D33FC5" w:rsidRDefault="00D33FC5" w:rsidP="00775DAA">
            <w:pPr>
              <w:pStyle w:val="NoSpacing"/>
              <w:contextualSpacing/>
              <w:rPr>
                <w:rFonts w:ascii="Cambria" w:hAnsi="Cambria"/>
                <w:color w:val="4F81BD"/>
                <w:sz w:val="80"/>
                <w:szCs w:val="80"/>
              </w:rPr>
            </w:pPr>
            <w:r>
              <w:rPr>
                <w:rFonts w:ascii="Cambria" w:hAnsi="Cambria"/>
                <w:color w:val="4F81BD"/>
                <w:sz w:val="80"/>
                <w:szCs w:val="80"/>
                <w:lang w:val="de-AT"/>
              </w:rPr>
              <w:t>Benutzerhandbuch zur BSC-Spengergasse</w:t>
            </w:r>
          </w:p>
        </w:tc>
      </w:tr>
      <w:tr w:rsidR="00D33FC5" w:rsidRPr="003D369C" w:rsidTr="00775DAA">
        <w:trPr>
          <w:trHeight w:val="263"/>
        </w:trPr>
        <w:tc>
          <w:tcPr>
            <w:tcW w:w="8253" w:type="dxa"/>
            <w:tcMar>
              <w:top w:w="216" w:type="dxa"/>
              <w:left w:w="115" w:type="dxa"/>
              <w:bottom w:w="216" w:type="dxa"/>
              <w:right w:w="115" w:type="dxa"/>
            </w:tcMar>
          </w:tcPr>
          <w:p w:rsidR="00D33FC5" w:rsidRDefault="00D33FC5" w:rsidP="00775DAA">
            <w:pPr>
              <w:pStyle w:val="NoSpacing"/>
              <w:rPr>
                <w:rFonts w:ascii="Cambria" w:hAnsi="Cambria"/>
                <w:color w:val="4F81BD"/>
                <w:sz w:val="28"/>
                <w:szCs w:val="28"/>
                <w:lang w:val="de-AT"/>
              </w:rPr>
            </w:pPr>
            <w:r>
              <w:rPr>
                <w:rFonts w:ascii="Cambria" w:hAnsi="Cambria"/>
                <w:color w:val="4F81BD"/>
                <w:sz w:val="28"/>
                <w:szCs w:val="28"/>
                <w:lang w:val="de-AT"/>
              </w:rPr>
              <w:t>4AKDVK</w:t>
            </w:r>
            <w:r w:rsidRPr="00775DAA">
              <w:rPr>
                <w:rFonts w:ascii="Cambria" w:hAnsi="Cambria"/>
                <w:color w:val="4F81BD"/>
                <w:sz w:val="28"/>
                <w:szCs w:val="28"/>
                <w:lang w:val="de-AT"/>
              </w:rPr>
              <w:t xml:space="preserve"> Spengergasse</w:t>
            </w:r>
          </w:p>
          <w:p w:rsidR="00D33FC5" w:rsidRPr="00775DAA" w:rsidRDefault="00D33FC5" w:rsidP="00775DAA">
            <w:pPr>
              <w:pStyle w:val="NoSpacing"/>
              <w:rPr>
                <w:rFonts w:ascii="Cambria" w:hAnsi="Cambria"/>
                <w:sz w:val="28"/>
                <w:szCs w:val="28"/>
              </w:rPr>
            </w:pPr>
            <w:r w:rsidRPr="00003F74">
              <w:rPr>
                <w:rFonts w:ascii="Cambria" w:hAnsi="Cambria"/>
                <w:color w:val="4F81BD"/>
                <w:sz w:val="28"/>
                <w:szCs w:val="28"/>
                <w:lang w:val="de-AT"/>
              </w:rPr>
              <w:t>2007/2008</w:t>
            </w:r>
          </w:p>
        </w:tc>
      </w:tr>
    </w:tbl>
    <w:p w:rsidR="00D33FC5" w:rsidRDefault="00D33FC5">
      <w:pPr>
        <w:rPr>
          <w:noProof/>
        </w:rPr>
      </w:pPr>
      <w:r>
        <w:rPr>
          <w:noProof/>
          <w:lang w:val="de-AT" w:eastAsia="de-AT"/>
        </w:rPr>
        <w:pict>
          <v:group id="_x0000_s1026" style="position:absolute;left:0;text-align:left;margin-left:-111.95pt;margin-top:183.9pt;width:464.8pt;height:380.95pt;z-index:251651584;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27" type="#_x0000_t32" style="position:absolute;left:15;top:15;width:7512;height:7386" o:connectortype="straight" strokecolor="#a7bfde"/>
            <v:group id="_x0000_s1028" style="position:absolute;left:7095;top:5418;width:2216;height:2216" coordorigin="7907,4350" coordsize="2216,2216">
              <v:oval id="_x0000_s1029" style="position:absolute;left:7907;top:4350;width:2216;height:2216" fillcolor="#a7bfde" stroked="f"/>
              <v:oval id="_x0000_s1030" style="position:absolute;left:7961;top:4684;width:1813;height:1813" fillcolor="#d3dfee" stroked="f"/>
              <v:oval id="_x0000_s1031" style="position:absolute;left:8006;top:5027;width:1375;height:1375" fillcolor="#7ba0cd" stroked="f"/>
            </v:group>
            <w10:wrap anchorx="page" anchory="page"/>
          </v:group>
        </w:pict>
      </w:r>
      <w:r>
        <w:rPr>
          <w:noProof/>
          <w:lang w:val="de-AT" w:eastAsia="de-AT"/>
        </w:rPr>
        <w:pict>
          <v:group id="_x0000_s1032" style="position:absolute;left:0;text-align:left;margin-left:-100.75pt;margin-top:553.6pt;width:332.7pt;height:227.25pt;z-index:251650560;mso-position-horizontal-relative:margin;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r>
        <w:rPr>
          <w:noProof/>
          <w:lang w:val="de-AT" w:eastAsia="de-AT"/>
        </w:rPr>
        <w:pict>
          <v:group id="_x0000_s1037" style="position:absolute;left:0;text-align:left;margin-left:331.35pt;margin-top:155.35pt;width:264.55pt;height:690.65pt;z-index:251649536;mso-position-horizontal-relative:page;mso-position-vertical-relative:page" coordorigin="5531,1258" coordsize="5291,13813">
            <v:shape id="_x0000_s1038" type="#_x0000_t32" style="position:absolute;left:6519;top:1258;width:4303;height:10040;flip:x" o:connectortype="straight" strokecolor="#a7bfde"/>
            <v:group id="_x0000_s1039" style="position:absolute;left:5531;top:9226;width:5291;height:5845" coordorigin="5531,9226" coordsize="5291,5845">
              <v:shape id="_x0000_s1040" style="position:absolute;left:5531;top:9226;width:5291;height:5845;mso-position-horizontal-relative:text;mso-position-vertical-relative:text" coordsize="6418,6670" path="m6418,1185r,5485l1809,6669c974,5889,,3958,1407,1987hfc2830,,5591,411,6418,1185haxe" fillcolor="#a7bfde" stroked="f">
                <v:path arrowok="t"/>
              </v:shape>
              <v:oval id="_x0000_s1041" style="position:absolute;left:6117;top:10212;width:4526;height:4258;rotation:41366637fd;flip:y" fillcolor="#d3dfee" stroked="f" strokecolor="#a7bfde"/>
              <v:oval id="_x0000_s1042" style="position:absolute;left:6217;top:10481;width:3424;height:3221;rotation:41366637fd;flip:y" fillcolor="#7ba0cd" stroked="f" strokecolor="#a7bfde"/>
            </v:group>
            <w10:wrap anchorx="page" anchory="page"/>
          </v:group>
        </w:pict>
      </w:r>
      <w:r>
        <w:rPr>
          <w:noProof/>
        </w:rPr>
        <w:br w:type="page"/>
      </w:r>
    </w:p>
    <w:p w:rsidR="00D33FC5" w:rsidRDefault="00D33FC5">
      <w:pPr>
        <w:pStyle w:val="TOCHeading"/>
      </w:pPr>
      <w:r>
        <w:t>Inhalt</w:t>
      </w:r>
    </w:p>
    <w:p w:rsidR="00D33FC5" w:rsidRDefault="00D33FC5">
      <w:pPr>
        <w:pStyle w:val="TOC1"/>
        <w:tabs>
          <w:tab w:val="right" w:leader="dot" w:pos="9062"/>
        </w:tabs>
        <w:rPr>
          <w:rFonts w:ascii="Times New Roman" w:hAnsi="Times New Roman"/>
          <w:noProof/>
          <w:sz w:val="24"/>
          <w:szCs w:val="24"/>
          <w:lang w:val="de-AT" w:eastAsia="de-AT"/>
        </w:rPr>
      </w:pPr>
      <w:r>
        <w:fldChar w:fldCharType="begin"/>
      </w:r>
      <w:r>
        <w:instrText xml:space="preserve"> TOC \o "1-3" \h \z \u </w:instrText>
      </w:r>
      <w:r>
        <w:fldChar w:fldCharType="separate"/>
      </w:r>
      <w:hyperlink w:anchor="_Toc198912756" w:history="1">
        <w:r w:rsidRPr="003618B9">
          <w:rPr>
            <w:rStyle w:val="Hyperlink"/>
            <w:noProof/>
          </w:rPr>
          <w:t>Login</w:t>
        </w:r>
        <w:r>
          <w:rPr>
            <w:noProof/>
            <w:webHidden/>
          </w:rPr>
          <w:tab/>
        </w:r>
        <w:r>
          <w:rPr>
            <w:noProof/>
            <w:webHidden/>
          </w:rPr>
          <w:fldChar w:fldCharType="begin"/>
        </w:r>
        <w:r>
          <w:rPr>
            <w:noProof/>
            <w:webHidden/>
          </w:rPr>
          <w:instrText xml:space="preserve"> PAGEREF _Toc198912756 \h </w:instrText>
        </w:r>
        <w:r>
          <w:rPr>
            <w:noProof/>
          </w:rPr>
        </w:r>
        <w:r>
          <w:rPr>
            <w:noProof/>
            <w:webHidden/>
          </w:rPr>
          <w:fldChar w:fldCharType="separate"/>
        </w:r>
        <w:r>
          <w:rPr>
            <w:noProof/>
            <w:webHidden/>
          </w:rPr>
          <w:t>3</w:t>
        </w:r>
        <w:r>
          <w:rPr>
            <w:noProof/>
            <w:webHidden/>
          </w:rPr>
          <w:fldChar w:fldCharType="end"/>
        </w:r>
      </w:hyperlink>
    </w:p>
    <w:p w:rsidR="00D33FC5" w:rsidRDefault="00D33FC5">
      <w:pPr>
        <w:pStyle w:val="TOC1"/>
        <w:tabs>
          <w:tab w:val="right" w:leader="dot" w:pos="9062"/>
        </w:tabs>
        <w:rPr>
          <w:rFonts w:ascii="Times New Roman" w:hAnsi="Times New Roman"/>
          <w:noProof/>
          <w:sz w:val="24"/>
          <w:szCs w:val="24"/>
          <w:lang w:val="de-AT" w:eastAsia="de-AT"/>
        </w:rPr>
      </w:pPr>
      <w:hyperlink w:anchor="_Toc198912757" w:history="1">
        <w:r w:rsidRPr="003618B9">
          <w:rPr>
            <w:rStyle w:val="Hyperlink"/>
            <w:noProof/>
          </w:rPr>
          <w:t>Administratorbereich</w:t>
        </w:r>
        <w:r>
          <w:rPr>
            <w:noProof/>
            <w:webHidden/>
          </w:rPr>
          <w:tab/>
        </w:r>
        <w:r>
          <w:rPr>
            <w:noProof/>
            <w:webHidden/>
          </w:rPr>
          <w:fldChar w:fldCharType="begin"/>
        </w:r>
        <w:r>
          <w:rPr>
            <w:noProof/>
            <w:webHidden/>
          </w:rPr>
          <w:instrText xml:space="preserve"> PAGEREF _Toc198912757 \h </w:instrText>
        </w:r>
        <w:r>
          <w:rPr>
            <w:noProof/>
          </w:rPr>
        </w:r>
        <w:r>
          <w:rPr>
            <w:noProof/>
            <w:webHidden/>
          </w:rPr>
          <w:fldChar w:fldCharType="separate"/>
        </w:r>
        <w:r>
          <w:rPr>
            <w:noProof/>
            <w:webHidden/>
          </w:rPr>
          <w:t>3</w:t>
        </w:r>
        <w:r>
          <w:rPr>
            <w:noProof/>
            <w:webHidden/>
          </w:rPr>
          <w:fldChar w:fldCharType="end"/>
        </w:r>
      </w:hyperlink>
    </w:p>
    <w:p w:rsidR="00D33FC5" w:rsidRDefault="00D33FC5">
      <w:pPr>
        <w:pStyle w:val="TOC2"/>
        <w:tabs>
          <w:tab w:val="right" w:leader="dot" w:pos="9062"/>
        </w:tabs>
        <w:rPr>
          <w:rFonts w:ascii="Times New Roman" w:hAnsi="Times New Roman"/>
          <w:noProof/>
          <w:sz w:val="24"/>
          <w:szCs w:val="24"/>
          <w:lang w:val="de-AT" w:eastAsia="de-AT"/>
        </w:rPr>
      </w:pPr>
      <w:hyperlink w:anchor="_Toc198912758" w:history="1">
        <w:r w:rsidRPr="003618B9">
          <w:rPr>
            <w:rStyle w:val="Hyperlink"/>
            <w:noProof/>
          </w:rPr>
          <w:t>Benutzerbereich</w:t>
        </w:r>
        <w:r>
          <w:rPr>
            <w:noProof/>
            <w:webHidden/>
          </w:rPr>
          <w:tab/>
        </w:r>
        <w:r>
          <w:rPr>
            <w:noProof/>
            <w:webHidden/>
          </w:rPr>
          <w:fldChar w:fldCharType="begin"/>
        </w:r>
        <w:r>
          <w:rPr>
            <w:noProof/>
            <w:webHidden/>
          </w:rPr>
          <w:instrText xml:space="preserve"> PAGEREF _Toc198912758 \h </w:instrText>
        </w:r>
        <w:r>
          <w:rPr>
            <w:noProof/>
          </w:rPr>
        </w:r>
        <w:r>
          <w:rPr>
            <w:noProof/>
            <w:webHidden/>
          </w:rPr>
          <w:fldChar w:fldCharType="separate"/>
        </w:r>
        <w:r>
          <w:rPr>
            <w:noProof/>
            <w:webHidden/>
          </w:rPr>
          <w:t>4</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59" w:history="1">
        <w:r w:rsidRPr="003618B9">
          <w:rPr>
            <w:rStyle w:val="Hyperlink"/>
            <w:noProof/>
          </w:rPr>
          <w:t>Benutzer erstellen</w:t>
        </w:r>
        <w:r>
          <w:rPr>
            <w:noProof/>
            <w:webHidden/>
          </w:rPr>
          <w:tab/>
        </w:r>
        <w:r>
          <w:rPr>
            <w:noProof/>
            <w:webHidden/>
          </w:rPr>
          <w:fldChar w:fldCharType="begin"/>
        </w:r>
        <w:r>
          <w:rPr>
            <w:noProof/>
            <w:webHidden/>
          </w:rPr>
          <w:instrText xml:space="preserve"> PAGEREF _Toc198912759 \h </w:instrText>
        </w:r>
        <w:r>
          <w:rPr>
            <w:noProof/>
          </w:rPr>
        </w:r>
        <w:r>
          <w:rPr>
            <w:noProof/>
            <w:webHidden/>
          </w:rPr>
          <w:fldChar w:fldCharType="separate"/>
        </w:r>
        <w:r>
          <w:rPr>
            <w:noProof/>
            <w:webHidden/>
          </w:rPr>
          <w:t>6</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0" w:history="1">
        <w:r w:rsidRPr="003618B9">
          <w:rPr>
            <w:rStyle w:val="Hyperlink"/>
            <w:noProof/>
          </w:rPr>
          <w:t>Benutzer löschen</w:t>
        </w:r>
        <w:r>
          <w:rPr>
            <w:noProof/>
            <w:webHidden/>
          </w:rPr>
          <w:tab/>
        </w:r>
        <w:r>
          <w:rPr>
            <w:noProof/>
            <w:webHidden/>
          </w:rPr>
          <w:fldChar w:fldCharType="begin"/>
        </w:r>
        <w:r>
          <w:rPr>
            <w:noProof/>
            <w:webHidden/>
          </w:rPr>
          <w:instrText xml:space="preserve"> PAGEREF _Toc198912760 \h </w:instrText>
        </w:r>
        <w:r>
          <w:rPr>
            <w:noProof/>
          </w:rPr>
        </w:r>
        <w:r>
          <w:rPr>
            <w:noProof/>
            <w:webHidden/>
          </w:rPr>
          <w:fldChar w:fldCharType="separate"/>
        </w:r>
        <w:r>
          <w:rPr>
            <w:noProof/>
            <w:webHidden/>
          </w:rPr>
          <w:t>7</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1" w:history="1">
        <w:r w:rsidRPr="003618B9">
          <w:rPr>
            <w:rStyle w:val="Hyperlink"/>
            <w:noProof/>
          </w:rPr>
          <w:t>Benutzerpasswort ändern</w:t>
        </w:r>
        <w:r>
          <w:rPr>
            <w:noProof/>
            <w:webHidden/>
          </w:rPr>
          <w:tab/>
        </w:r>
        <w:r>
          <w:rPr>
            <w:noProof/>
            <w:webHidden/>
          </w:rPr>
          <w:fldChar w:fldCharType="begin"/>
        </w:r>
        <w:r>
          <w:rPr>
            <w:noProof/>
            <w:webHidden/>
          </w:rPr>
          <w:instrText xml:space="preserve"> PAGEREF _Toc198912761 \h </w:instrText>
        </w:r>
        <w:r>
          <w:rPr>
            <w:noProof/>
          </w:rPr>
        </w:r>
        <w:r>
          <w:rPr>
            <w:noProof/>
            <w:webHidden/>
          </w:rPr>
          <w:fldChar w:fldCharType="separate"/>
        </w:r>
        <w:r>
          <w:rPr>
            <w:noProof/>
            <w:webHidden/>
          </w:rPr>
          <w:t>7</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2" w:history="1">
        <w:r w:rsidRPr="003618B9">
          <w:rPr>
            <w:rStyle w:val="Hyperlink"/>
            <w:noProof/>
          </w:rPr>
          <w:t>Benutzergruppe ändern</w:t>
        </w:r>
        <w:r>
          <w:rPr>
            <w:noProof/>
            <w:webHidden/>
          </w:rPr>
          <w:tab/>
        </w:r>
        <w:r>
          <w:rPr>
            <w:noProof/>
            <w:webHidden/>
          </w:rPr>
          <w:fldChar w:fldCharType="begin"/>
        </w:r>
        <w:r>
          <w:rPr>
            <w:noProof/>
            <w:webHidden/>
          </w:rPr>
          <w:instrText xml:space="preserve"> PAGEREF _Toc198912762 \h </w:instrText>
        </w:r>
        <w:r>
          <w:rPr>
            <w:noProof/>
          </w:rPr>
        </w:r>
        <w:r>
          <w:rPr>
            <w:noProof/>
            <w:webHidden/>
          </w:rPr>
          <w:fldChar w:fldCharType="separate"/>
        </w:r>
        <w:r>
          <w:rPr>
            <w:noProof/>
            <w:webHidden/>
          </w:rPr>
          <w:t>7</w:t>
        </w:r>
        <w:r>
          <w:rPr>
            <w:noProof/>
            <w:webHidden/>
          </w:rPr>
          <w:fldChar w:fldCharType="end"/>
        </w:r>
      </w:hyperlink>
    </w:p>
    <w:p w:rsidR="00D33FC5" w:rsidRDefault="00D33FC5">
      <w:pPr>
        <w:pStyle w:val="TOC2"/>
        <w:tabs>
          <w:tab w:val="right" w:leader="dot" w:pos="9062"/>
        </w:tabs>
        <w:rPr>
          <w:rFonts w:ascii="Times New Roman" w:hAnsi="Times New Roman"/>
          <w:noProof/>
          <w:sz w:val="24"/>
          <w:szCs w:val="24"/>
          <w:lang w:val="de-AT" w:eastAsia="de-AT"/>
        </w:rPr>
      </w:pPr>
      <w:hyperlink w:anchor="_Toc198912763" w:history="1">
        <w:r w:rsidRPr="003618B9">
          <w:rPr>
            <w:rStyle w:val="Hyperlink"/>
            <w:noProof/>
          </w:rPr>
          <w:t>Datenbereich</w:t>
        </w:r>
        <w:r>
          <w:rPr>
            <w:noProof/>
            <w:webHidden/>
          </w:rPr>
          <w:tab/>
        </w:r>
        <w:r>
          <w:rPr>
            <w:noProof/>
            <w:webHidden/>
          </w:rPr>
          <w:fldChar w:fldCharType="begin"/>
        </w:r>
        <w:r>
          <w:rPr>
            <w:noProof/>
            <w:webHidden/>
          </w:rPr>
          <w:instrText xml:space="preserve"> PAGEREF _Toc198912763 \h </w:instrText>
        </w:r>
        <w:r>
          <w:rPr>
            <w:noProof/>
          </w:rPr>
        </w:r>
        <w:r>
          <w:rPr>
            <w:noProof/>
            <w:webHidden/>
          </w:rPr>
          <w:fldChar w:fldCharType="separate"/>
        </w:r>
        <w:r>
          <w:rPr>
            <w:noProof/>
            <w:webHidden/>
          </w:rPr>
          <w:t>8</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4" w:history="1">
        <w:r w:rsidRPr="003618B9">
          <w:rPr>
            <w:rStyle w:val="Hyperlink"/>
            <w:noProof/>
          </w:rPr>
          <w:t>Allgemeines</w:t>
        </w:r>
        <w:r>
          <w:rPr>
            <w:noProof/>
            <w:webHidden/>
          </w:rPr>
          <w:tab/>
        </w:r>
        <w:r>
          <w:rPr>
            <w:noProof/>
            <w:webHidden/>
          </w:rPr>
          <w:fldChar w:fldCharType="begin"/>
        </w:r>
        <w:r>
          <w:rPr>
            <w:noProof/>
            <w:webHidden/>
          </w:rPr>
          <w:instrText xml:space="preserve"> PAGEREF _Toc198912764 \h </w:instrText>
        </w:r>
        <w:r>
          <w:rPr>
            <w:noProof/>
          </w:rPr>
        </w:r>
        <w:r>
          <w:rPr>
            <w:noProof/>
            <w:webHidden/>
          </w:rPr>
          <w:fldChar w:fldCharType="separate"/>
        </w:r>
        <w:r>
          <w:rPr>
            <w:noProof/>
            <w:webHidden/>
          </w:rPr>
          <w:t>8</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5" w:history="1">
        <w:r w:rsidRPr="003618B9">
          <w:rPr>
            <w:rStyle w:val="Hyperlink"/>
            <w:noProof/>
          </w:rPr>
          <w:t>Darstellungsdiagramme</w:t>
        </w:r>
        <w:r>
          <w:rPr>
            <w:noProof/>
            <w:webHidden/>
          </w:rPr>
          <w:tab/>
        </w:r>
        <w:r>
          <w:rPr>
            <w:noProof/>
            <w:webHidden/>
          </w:rPr>
          <w:fldChar w:fldCharType="begin"/>
        </w:r>
        <w:r>
          <w:rPr>
            <w:noProof/>
            <w:webHidden/>
          </w:rPr>
          <w:instrText xml:space="preserve"> PAGEREF _Toc198912765 \h </w:instrText>
        </w:r>
        <w:r>
          <w:rPr>
            <w:noProof/>
          </w:rPr>
        </w:r>
        <w:r>
          <w:rPr>
            <w:noProof/>
            <w:webHidden/>
          </w:rPr>
          <w:fldChar w:fldCharType="separate"/>
        </w:r>
        <w:r>
          <w:rPr>
            <w:noProof/>
            <w:webHidden/>
          </w:rPr>
          <w:t>9</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6" w:history="1">
        <w:r w:rsidRPr="003618B9">
          <w:rPr>
            <w:rStyle w:val="Hyperlink"/>
            <w:noProof/>
          </w:rPr>
          <w:t>Werte</w:t>
        </w:r>
        <w:r>
          <w:rPr>
            <w:noProof/>
            <w:webHidden/>
          </w:rPr>
          <w:tab/>
        </w:r>
        <w:r>
          <w:rPr>
            <w:noProof/>
            <w:webHidden/>
          </w:rPr>
          <w:fldChar w:fldCharType="begin"/>
        </w:r>
        <w:r>
          <w:rPr>
            <w:noProof/>
            <w:webHidden/>
          </w:rPr>
          <w:instrText xml:space="preserve"> PAGEREF _Toc198912766 \h </w:instrText>
        </w:r>
        <w:r>
          <w:rPr>
            <w:noProof/>
          </w:rPr>
        </w:r>
        <w:r>
          <w:rPr>
            <w:noProof/>
            <w:webHidden/>
          </w:rPr>
          <w:fldChar w:fldCharType="separate"/>
        </w:r>
        <w:r>
          <w:rPr>
            <w:noProof/>
            <w:webHidden/>
          </w:rPr>
          <w:t>11</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67" w:history="1">
        <w:r w:rsidRPr="003618B9">
          <w:rPr>
            <w:rStyle w:val="Hyperlink"/>
            <w:noProof/>
          </w:rPr>
          <w:t>Datenbereich-Menü</w:t>
        </w:r>
        <w:r>
          <w:rPr>
            <w:noProof/>
            <w:webHidden/>
          </w:rPr>
          <w:tab/>
        </w:r>
        <w:r>
          <w:rPr>
            <w:noProof/>
            <w:webHidden/>
          </w:rPr>
          <w:fldChar w:fldCharType="begin"/>
        </w:r>
        <w:r>
          <w:rPr>
            <w:noProof/>
            <w:webHidden/>
          </w:rPr>
          <w:instrText xml:space="preserve"> PAGEREF _Toc198912767 \h </w:instrText>
        </w:r>
        <w:r>
          <w:rPr>
            <w:noProof/>
          </w:rPr>
        </w:r>
        <w:r>
          <w:rPr>
            <w:noProof/>
            <w:webHidden/>
          </w:rPr>
          <w:fldChar w:fldCharType="separate"/>
        </w:r>
        <w:r>
          <w:rPr>
            <w:noProof/>
            <w:webHidden/>
          </w:rPr>
          <w:t>12</w:t>
        </w:r>
        <w:r>
          <w:rPr>
            <w:noProof/>
            <w:webHidden/>
          </w:rPr>
          <w:fldChar w:fldCharType="end"/>
        </w:r>
      </w:hyperlink>
    </w:p>
    <w:p w:rsidR="00D33FC5" w:rsidRDefault="00D33FC5">
      <w:pPr>
        <w:pStyle w:val="TOC1"/>
        <w:tabs>
          <w:tab w:val="right" w:leader="dot" w:pos="9062"/>
        </w:tabs>
        <w:rPr>
          <w:rFonts w:ascii="Times New Roman" w:hAnsi="Times New Roman"/>
          <w:noProof/>
          <w:sz w:val="24"/>
          <w:szCs w:val="24"/>
          <w:lang w:val="de-AT" w:eastAsia="de-AT"/>
        </w:rPr>
      </w:pPr>
      <w:hyperlink w:anchor="_Toc198912768" w:history="1">
        <w:r w:rsidRPr="003618B9">
          <w:rPr>
            <w:rStyle w:val="Hyperlink"/>
            <w:noProof/>
          </w:rPr>
          <w:t>Schreiberbereich</w:t>
        </w:r>
        <w:r>
          <w:rPr>
            <w:noProof/>
            <w:webHidden/>
          </w:rPr>
          <w:tab/>
        </w:r>
        <w:r>
          <w:rPr>
            <w:noProof/>
            <w:webHidden/>
          </w:rPr>
          <w:fldChar w:fldCharType="begin"/>
        </w:r>
        <w:r>
          <w:rPr>
            <w:noProof/>
            <w:webHidden/>
          </w:rPr>
          <w:instrText xml:space="preserve"> PAGEREF _Toc198912768 \h </w:instrText>
        </w:r>
        <w:r>
          <w:rPr>
            <w:noProof/>
          </w:rPr>
        </w:r>
        <w:r>
          <w:rPr>
            <w:noProof/>
            <w:webHidden/>
          </w:rPr>
          <w:fldChar w:fldCharType="separate"/>
        </w:r>
        <w:r>
          <w:rPr>
            <w:noProof/>
            <w:webHidden/>
          </w:rPr>
          <w:t>15</w:t>
        </w:r>
        <w:r>
          <w:rPr>
            <w:noProof/>
            <w:webHidden/>
          </w:rPr>
          <w:fldChar w:fldCharType="end"/>
        </w:r>
      </w:hyperlink>
    </w:p>
    <w:p w:rsidR="00D33FC5" w:rsidRDefault="00D33FC5">
      <w:pPr>
        <w:pStyle w:val="TOC1"/>
        <w:tabs>
          <w:tab w:val="right" w:leader="dot" w:pos="9062"/>
        </w:tabs>
        <w:rPr>
          <w:rFonts w:ascii="Times New Roman" w:hAnsi="Times New Roman"/>
          <w:noProof/>
          <w:sz w:val="24"/>
          <w:szCs w:val="24"/>
          <w:lang w:val="de-AT" w:eastAsia="de-AT"/>
        </w:rPr>
      </w:pPr>
      <w:hyperlink w:anchor="_Toc198912769" w:history="1">
        <w:r w:rsidRPr="003618B9">
          <w:rPr>
            <w:rStyle w:val="Hyperlink"/>
            <w:noProof/>
          </w:rPr>
          <w:t>Leser-Bereich</w:t>
        </w:r>
        <w:r>
          <w:rPr>
            <w:noProof/>
            <w:webHidden/>
          </w:rPr>
          <w:tab/>
        </w:r>
        <w:r>
          <w:rPr>
            <w:noProof/>
            <w:webHidden/>
          </w:rPr>
          <w:fldChar w:fldCharType="begin"/>
        </w:r>
        <w:r>
          <w:rPr>
            <w:noProof/>
            <w:webHidden/>
          </w:rPr>
          <w:instrText xml:space="preserve"> PAGEREF _Toc198912769 \h </w:instrText>
        </w:r>
        <w:r>
          <w:rPr>
            <w:noProof/>
          </w:rPr>
        </w:r>
        <w:r>
          <w:rPr>
            <w:noProof/>
            <w:webHidden/>
          </w:rPr>
          <w:fldChar w:fldCharType="separate"/>
        </w:r>
        <w:r>
          <w:rPr>
            <w:noProof/>
            <w:webHidden/>
          </w:rPr>
          <w:t>15</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70" w:history="1">
        <w:r w:rsidRPr="003618B9">
          <w:rPr>
            <w:rStyle w:val="Hyperlink"/>
            <w:noProof/>
          </w:rPr>
          <w:t>Menü „Datei“</w:t>
        </w:r>
        <w:r>
          <w:rPr>
            <w:noProof/>
            <w:webHidden/>
          </w:rPr>
          <w:tab/>
        </w:r>
        <w:r>
          <w:rPr>
            <w:noProof/>
            <w:webHidden/>
          </w:rPr>
          <w:fldChar w:fldCharType="begin"/>
        </w:r>
        <w:r>
          <w:rPr>
            <w:noProof/>
            <w:webHidden/>
          </w:rPr>
          <w:instrText xml:space="preserve"> PAGEREF _Toc198912770 \h </w:instrText>
        </w:r>
        <w:r>
          <w:rPr>
            <w:noProof/>
          </w:rPr>
        </w:r>
        <w:r>
          <w:rPr>
            <w:noProof/>
            <w:webHidden/>
          </w:rPr>
          <w:fldChar w:fldCharType="separate"/>
        </w:r>
        <w:r>
          <w:rPr>
            <w:noProof/>
            <w:webHidden/>
          </w:rPr>
          <w:t>15</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71" w:history="1">
        <w:r w:rsidRPr="003618B9">
          <w:rPr>
            <w:rStyle w:val="Hyperlink"/>
            <w:noProof/>
          </w:rPr>
          <w:t>Diagrammansicht</w:t>
        </w:r>
        <w:r>
          <w:rPr>
            <w:noProof/>
            <w:webHidden/>
          </w:rPr>
          <w:tab/>
        </w:r>
        <w:r>
          <w:rPr>
            <w:noProof/>
            <w:webHidden/>
          </w:rPr>
          <w:fldChar w:fldCharType="begin"/>
        </w:r>
        <w:r>
          <w:rPr>
            <w:noProof/>
            <w:webHidden/>
          </w:rPr>
          <w:instrText xml:space="preserve"> PAGEREF _Toc198912771 \h </w:instrText>
        </w:r>
        <w:r>
          <w:rPr>
            <w:noProof/>
          </w:rPr>
        </w:r>
        <w:r>
          <w:rPr>
            <w:noProof/>
            <w:webHidden/>
          </w:rPr>
          <w:fldChar w:fldCharType="separate"/>
        </w:r>
        <w:r>
          <w:rPr>
            <w:noProof/>
            <w:webHidden/>
          </w:rPr>
          <w:t>16</w:t>
        </w:r>
        <w:r>
          <w:rPr>
            <w:noProof/>
            <w:webHidden/>
          </w:rPr>
          <w:fldChar w:fldCharType="end"/>
        </w:r>
      </w:hyperlink>
    </w:p>
    <w:p w:rsidR="00D33FC5" w:rsidRDefault="00D33FC5">
      <w:pPr>
        <w:pStyle w:val="TOC3"/>
        <w:tabs>
          <w:tab w:val="right" w:leader="dot" w:pos="9062"/>
        </w:tabs>
        <w:rPr>
          <w:rFonts w:ascii="Times New Roman" w:hAnsi="Times New Roman"/>
          <w:noProof/>
          <w:sz w:val="24"/>
          <w:szCs w:val="24"/>
          <w:lang w:val="de-AT" w:eastAsia="de-AT"/>
        </w:rPr>
      </w:pPr>
      <w:hyperlink w:anchor="_Toc198912772" w:history="1">
        <w:r w:rsidRPr="003618B9">
          <w:rPr>
            <w:rStyle w:val="Hyperlink"/>
            <w:noProof/>
          </w:rPr>
          <w:t>Werte</w:t>
        </w:r>
        <w:r>
          <w:rPr>
            <w:noProof/>
            <w:webHidden/>
          </w:rPr>
          <w:tab/>
        </w:r>
        <w:r>
          <w:rPr>
            <w:noProof/>
            <w:webHidden/>
          </w:rPr>
          <w:fldChar w:fldCharType="begin"/>
        </w:r>
        <w:r>
          <w:rPr>
            <w:noProof/>
            <w:webHidden/>
          </w:rPr>
          <w:instrText xml:space="preserve"> PAGEREF _Toc198912772 \h </w:instrText>
        </w:r>
        <w:r>
          <w:rPr>
            <w:noProof/>
          </w:rPr>
        </w:r>
        <w:r>
          <w:rPr>
            <w:noProof/>
            <w:webHidden/>
          </w:rPr>
          <w:fldChar w:fldCharType="separate"/>
        </w:r>
        <w:r>
          <w:rPr>
            <w:noProof/>
            <w:webHidden/>
          </w:rPr>
          <w:t>16</w:t>
        </w:r>
        <w:r>
          <w:rPr>
            <w:noProof/>
            <w:webHidden/>
          </w:rPr>
          <w:fldChar w:fldCharType="end"/>
        </w:r>
      </w:hyperlink>
    </w:p>
    <w:p w:rsidR="00D33FC5" w:rsidRDefault="00D33FC5">
      <w:r>
        <w:fldChar w:fldCharType="end"/>
      </w:r>
    </w:p>
    <w:p w:rsidR="00D33FC5" w:rsidRDefault="00D33FC5">
      <w:pPr>
        <w:rPr>
          <w:noProof/>
        </w:rPr>
      </w:pPr>
    </w:p>
    <w:p w:rsidR="00D33FC5" w:rsidRDefault="00D33FC5">
      <w:pPr>
        <w:rPr>
          <w:noProof/>
        </w:rPr>
      </w:pPr>
    </w:p>
    <w:p w:rsidR="00D33FC5" w:rsidRDefault="00D33FC5">
      <w:r>
        <w:br w:type="page"/>
      </w:r>
    </w:p>
    <w:p w:rsidR="00D33FC5" w:rsidRDefault="00D33FC5" w:rsidP="00DB46DF">
      <w:pPr>
        <w:pStyle w:val="Heading1"/>
        <w:ind w:left="0"/>
      </w:pPr>
      <w:bookmarkStart w:id="0" w:name="_Toc198912756"/>
      <w:r>
        <w:t>Login</w:t>
      </w:r>
      <w:bookmarkEnd w:id="0"/>
    </w:p>
    <w:p w:rsidR="00D33FC5" w:rsidRPr="00BA7469" w:rsidRDefault="00D33FC5" w:rsidP="00BA7469">
      <w:pPr>
        <w:pStyle w:val="NoSpacing"/>
      </w:pPr>
      <w:r w:rsidRPr="00BA7469">
        <w:t>Nach dem Öffnen des Programmes erscheint der Login-Bildschirm.</w:t>
      </w:r>
    </w:p>
    <w:p w:rsidR="00D33FC5" w:rsidRDefault="00D33FC5" w:rsidP="00BA7469">
      <w:pPr>
        <w:pStyle w:val="NoSpacing"/>
      </w:pPr>
      <w:r>
        <w:t>Geben Sie Ihre Benutzerdaten ein und klicken Sie auf „Anmelden“. Verfügen Sie noch nicht über einen gültigen Account,  haben Sie Ihr Passwort vergessen oder funktioniert die Anmeldung aus ungeklärten Umständen nicht, wenden Sie sich bitte an die Administratorin</w:t>
      </w:r>
      <w:r>
        <w:rPr>
          <w:rStyle w:val="FootnoteReference"/>
        </w:rPr>
        <w:footnoteReference w:id="2"/>
      </w:r>
      <w:r>
        <w:t xml:space="preserve">. </w:t>
      </w:r>
    </w:p>
    <w:p w:rsidR="00D33FC5" w:rsidRDefault="00D33FC5" w:rsidP="00BA7469">
      <w:pPr>
        <w:pStyle w:val="NoSpacing"/>
      </w:pPr>
    </w:p>
    <w:p w:rsidR="00D33FC5" w:rsidRDefault="00D33FC5" w:rsidP="0054335D">
      <w:pPr>
        <w:pStyle w:val="NoSpacing"/>
        <w:ind w:firstLine="1"/>
        <w:jc w:val="center"/>
      </w:pPr>
      <w:r w:rsidRPr="00C70C37">
        <w:rPr>
          <w:noProof/>
          <w:lang w:val="de-AT"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198.75pt;height:153pt;visibility:visible">
            <v:imagedata r:id="rId7" o:title=""/>
          </v:shape>
        </w:pict>
      </w:r>
    </w:p>
    <w:p w:rsidR="00D33FC5" w:rsidRDefault="00D33FC5" w:rsidP="00DB46DF">
      <w:pPr>
        <w:pStyle w:val="Heading1"/>
        <w:spacing w:before="360"/>
        <w:ind w:left="0"/>
      </w:pPr>
      <w:bookmarkStart w:id="1" w:name="_Toc198912757"/>
      <w:r>
        <w:t>Administratorbereich</w:t>
      </w:r>
      <w:bookmarkEnd w:id="1"/>
    </w:p>
    <w:p w:rsidR="00D33FC5" w:rsidRDefault="00D33FC5" w:rsidP="00822060">
      <w:pPr>
        <w:pStyle w:val="NoSpacing"/>
      </w:pPr>
      <w:r>
        <w:t xml:space="preserve">Nach der Anmeldung, sofern diese erfolgreich war, öffnet sich für Sie der Administratorbereich. </w:t>
      </w:r>
    </w:p>
    <w:p w:rsidR="00D33FC5" w:rsidRDefault="00D33FC5" w:rsidP="003E5BF9">
      <w:pPr>
        <w:pStyle w:val="NoSpacing"/>
      </w:pPr>
      <w:r>
        <w:t xml:space="preserve">Die Administratorin verfügt über alle Rechte in dem BSC-Programm. </w:t>
      </w:r>
    </w:p>
    <w:p w:rsidR="00D33FC5" w:rsidRDefault="00D33FC5" w:rsidP="003E5BF9">
      <w:pPr>
        <w:pStyle w:val="NoSpacing"/>
      </w:pPr>
      <w:r>
        <w:t>Sie ist ermächtigt</w:t>
      </w:r>
    </w:p>
    <w:p w:rsidR="00D33FC5" w:rsidRDefault="00D33FC5" w:rsidP="003E5BF9">
      <w:pPr>
        <w:pStyle w:val="NoSpacing"/>
        <w:numPr>
          <w:ilvl w:val="0"/>
          <w:numId w:val="2"/>
        </w:numPr>
      </w:pPr>
      <w:r>
        <w:t>Benutzer zu löschen, hinzu zu fügen,  zu ändern, sowie</w:t>
      </w:r>
    </w:p>
    <w:p w:rsidR="00D33FC5" w:rsidRDefault="00D33FC5" w:rsidP="00E73D0C">
      <w:pPr>
        <w:pStyle w:val="NoSpacing"/>
        <w:numPr>
          <w:ilvl w:val="0"/>
          <w:numId w:val="2"/>
        </w:numPr>
      </w:pPr>
      <w:r>
        <w:t>Daten zu löschen, hinzu zu fügen und zu ändern.</w:t>
      </w:r>
      <w:r>
        <w:tab/>
      </w:r>
    </w:p>
    <w:p w:rsidR="00D33FC5" w:rsidRDefault="00D33FC5" w:rsidP="0054335D">
      <w:pPr>
        <w:pStyle w:val="NoSpacing"/>
        <w:jc w:val="center"/>
        <w:rPr>
          <w:noProof/>
          <w:lang w:eastAsia="de-DE"/>
        </w:rPr>
      </w:pPr>
      <w:r w:rsidRPr="00C70C37">
        <w:rPr>
          <w:noProof/>
          <w:lang w:val="de-AT" w:eastAsia="de-AT"/>
        </w:rPr>
        <w:pict>
          <v:shape id="Bild 2" o:spid="_x0000_i1026" type="#_x0000_t75" style="width:401.25pt;height:299.25pt;visibility:visible">
            <v:imagedata r:id="rId8" o:title=""/>
          </v:shape>
        </w:pict>
      </w:r>
    </w:p>
    <w:p w:rsidR="00D33FC5" w:rsidRDefault="00D33FC5" w:rsidP="007A7073">
      <w:pPr>
        <w:pStyle w:val="NoSpacing"/>
      </w:pPr>
    </w:p>
    <w:p w:rsidR="00D33FC5" w:rsidRDefault="00D33FC5" w:rsidP="007A7073">
      <w:pPr>
        <w:pStyle w:val="NoSpacing"/>
      </w:pPr>
      <w:r>
        <w:t xml:space="preserve">Die Administratorin hat die Möglichkeit, zwischen den zwei großen Bereichen „Benutzer“ und „Daten“  zu wählen. In der Grafik oberhalb ist der </w:t>
      </w:r>
      <w:r w:rsidRPr="001E1DE2">
        <w:rPr>
          <w:color w:val="FF0000"/>
        </w:rPr>
        <w:t>Datenbereich rot</w:t>
      </w:r>
      <w:r>
        <w:t xml:space="preserve"> gekennzeichnet und der </w:t>
      </w:r>
      <w:r w:rsidRPr="001E1DE2">
        <w:rPr>
          <w:color w:val="00B050"/>
        </w:rPr>
        <w:t>Benutzerteil grün</w:t>
      </w:r>
      <w:r>
        <w:t>.</w:t>
      </w:r>
    </w:p>
    <w:p w:rsidR="00D33FC5" w:rsidRDefault="00D33FC5" w:rsidP="00DB46DF">
      <w:pPr>
        <w:pStyle w:val="Heading2"/>
        <w:ind w:left="0"/>
      </w:pPr>
      <w:bookmarkStart w:id="2" w:name="_Toc198912758"/>
      <w:r>
        <w:t>Benutzerbereich</w:t>
      </w:r>
      <w:bookmarkEnd w:id="2"/>
    </w:p>
    <w:p w:rsidR="00D33FC5" w:rsidRDefault="00D33FC5" w:rsidP="00670F60">
      <w:pPr>
        <w:pStyle w:val="NoSpacing"/>
      </w:pPr>
      <w:r>
        <w:t xml:space="preserve">Dieser Bereich dient zur Übersicht über die verschiedenen User. Wenn Sie rechts auf den Tab „Benutzer“ drücken, werden alle Benutzer sowie ihre Benutzergruppe in einer Liste dargestellt. </w:t>
      </w:r>
    </w:p>
    <w:p w:rsidR="00D33FC5" w:rsidRDefault="00D33FC5" w:rsidP="009739BB">
      <w:pPr>
        <w:pStyle w:val="NoSpacing"/>
      </w:pPr>
      <w:r>
        <w:t>Unter dem Menüpunkt „Benutzer“ ist es möglich, verschiedene Funktionen betreffend den User auszuführen.</w:t>
      </w:r>
    </w:p>
    <w:p w:rsidR="00D33FC5" w:rsidRPr="00670F60" w:rsidRDefault="00D33FC5" w:rsidP="00670F60">
      <w:pPr>
        <w:pStyle w:val="NoSpacing"/>
      </w:pPr>
    </w:p>
    <w:p w:rsidR="00D33FC5" w:rsidRDefault="00D33FC5" w:rsidP="00670F60">
      <w:pPr>
        <w:pStyle w:val="NoSpacing"/>
      </w:pPr>
      <w:r>
        <w:t xml:space="preserve">In diesem Bereich haben Sie die Möglichkeit </w:t>
      </w:r>
    </w:p>
    <w:p w:rsidR="00D33FC5" w:rsidRDefault="00D33FC5" w:rsidP="00670F60">
      <w:pPr>
        <w:pStyle w:val="NoSpacing"/>
        <w:numPr>
          <w:ilvl w:val="0"/>
          <w:numId w:val="3"/>
        </w:numPr>
      </w:pPr>
      <w:r>
        <w:t>Benutzer zu erstellen,</w:t>
      </w:r>
    </w:p>
    <w:p w:rsidR="00D33FC5" w:rsidRDefault="00D33FC5" w:rsidP="00670F60">
      <w:pPr>
        <w:pStyle w:val="NoSpacing"/>
        <w:numPr>
          <w:ilvl w:val="0"/>
          <w:numId w:val="3"/>
        </w:numPr>
      </w:pPr>
      <w:r>
        <w:t>Benutzer zu löschen,</w:t>
      </w:r>
    </w:p>
    <w:p w:rsidR="00D33FC5" w:rsidRDefault="00D33FC5" w:rsidP="00670F60">
      <w:pPr>
        <w:pStyle w:val="NoSpacing"/>
        <w:numPr>
          <w:ilvl w:val="0"/>
          <w:numId w:val="3"/>
        </w:numPr>
      </w:pPr>
      <w:r>
        <w:t>Benutzergruppen zu ändern und</w:t>
      </w:r>
    </w:p>
    <w:p w:rsidR="00D33FC5" w:rsidRDefault="00D33FC5" w:rsidP="00670F60">
      <w:pPr>
        <w:pStyle w:val="NoSpacing"/>
        <w:numPr>
          <w:ilvl w:val="0"/>
          <w:numId w:val="3"/>
        </w:numPr>
      </w:pPr>
      <w:r>
        <w:t>Benutzerpasswörter zu ändern.</w:t>
      </w:r>
    </w:p>
    <w:p w:rsidR="00D33FC5" w:rsidRDefault="00D33FC5" w:rsidP="00DB46DF">
      <w:pPr>
        <w:pStyle w:val="NoSpacing"/>
      </w:pPr>
    </w:p>
    <w:p w:rsidR="00D33FC5" w:rsidRDefault="00D33FC5" w:rsidP="00822060">
      <w:pPr>
        <w:pStyle w:val="NoSpacing"/>
      </w:pPr>
    </w:p>
    <w:p w:rsidR="00D33FC5" w:rsidRDefault="00D33FC5" w:rsidP="00822060">
      <w:pPr>
        <w:pStyle w:val="NoSpacing"/>
        <w:jc w:val="center"/>
      </w:pPr>
      <w:r w:rsidRPr="00C70C37">
        <w:rPr>
          <w:noProof/>
          <w:lang w:val="de-AT" w:eastAsia="de-AT"/>
        </w:rPr>
        <w:pict>
          <v:shape id="Bild 3" o:spid="_x0000_i1027" type="#_x0000_t75" style="width:446.25pt;height:339pt;visibility:visible">
            <v:imagedata r:id="rId9" o:title=""/>
          </v:shape>
        </w:pict>
      </w:r>
    </w:p>
    <w:p w:rsidR="00D33FC5" w:rsidRDefault="00D33FC5" w:rsidP="00DB46DF">
      <w:pPr>
        <w:ind w:left="0"/>
        <w:rPr>
          <w:rFonts w:ascii="Cambria" w:hAnsi="Cambria"/>
          <w:b/>
          <w:bCs/>
          <w:color w:val="4F81BD"/>
        </w:rPr>
      </w:pPr>
      <w:r>
        <w:br w:type="page"/>
      </w:r>
    </w:p>
    <w:p w:rsidR="00D33FC5" w:rsidRDefault="00D33FC5" w:rsidP="00DB46DF">
      <w:pPr>
        <w:pStyle w:val="Heading3"/>
        <w:ind w:left="0"/>
      </w:pPr>
      <w:bookmarkStart w:id="3" w:name="_Toc198912759"/>
      <w:r>
        <w:t>Benutzer erstellen</w:t>
      </w:r>
      <w:bookmarkEnd w:id="3"/>
    </w:p>
    <w:p w:rsidR="00D33FC5" w:rsidRDefault="00D33FC5" w:rsidP="00976CA0">
      <w:pPr>
        <w:ind w:left="0"/>
      </w:pPr>
      <w:r>
        <w:t>Drücken Sie auf den Menüpunkt „Benutzer“ und wählen Sie den Punkt „Benutzer erstellen“ aus. Daraufhin öffnet sich ein Fenster, in dem Sie den Account erstellen können.</w:t>
      </w:r>
    </w:p>
    <w:p w:rsidR="00D33FC5" w:rsidRDefault="00D33FC5" w:rsidP="00E752DE">
      <w:pPr>
        <w:ind w:left="284" w:firstLine="1"/>
        <w:jc w:val="center"/>
      </w:pPr>
      <w:r w:rsidRPr="00C70C37">
        <w:rPr>
          <w:noProof/>
          <w:lang w:val="de-AT" w:eastAsia="de-AT"/>
        </w:rPr>
        <w:pict>
          <v:shape id="Bild 4" o:spid="_x0000_i1028" type="#_x0000_t75" style="width:231pt;height:279pt;visibility:visible">
            <v:imagedata r:id="rId10" o:title=""/>
          </v:shape>
        </w:pict>
      </w:r>
    </w:p>
    <w:p w:rsidR="00D33FC5" w:rsidRDefault="00D33FC5" w:rsidP="00976CA0">
      <w:pPr>
        <w:pStyle w:val="NoSpacing"/>
      </w:pPr>
      <w:r>
        <w:t xml:space="preserve">Nach der Eingabe des neuen Benutzernamens (dieser muss eindeutig identifizierbar sein) und des ihm zugehörigen Passworts muss zusätzlich die Benutzergruppe angeben werden. Überprüfen Sie die Eingabe und bestätigen Sie diese, in dem Sie auf den Button „Ja“ klicken. </w:t>
      </w:r>
    </w:p>
    <w:p w:rsidR="00D33FC5" w:rsidRDefault="00D33FC5" w:rsidP="00976CA0">
      <w:pPr>
        <w:pStyle w:val="NoSpacing"/>
      </w:pPr>
      <w:r>
        <w:t>Der neue Benutzername muss eindeutig sein, d.h. er darf noch nicht existieren; ansonsten erhalten Sie eine Fehlermeldung und das Programm schlägt einen alternativen Namen vor. Benützen Sie entweder den Vorschlag oder versuchen Sie es mit einem anderen Benutzernamen erneut. Wenn das auch scheitert, wenden Sie sich an die Administratorin.</w:t>
      </w:r>
    </w:p>
    <w:p w:rsidR="00D33FC5" w:rsidRPr="00935AD4" w:rsidRDefault="00D33FC5" w:rsidP="00FE1C42">
      <w:pPr>
        <w:pStyle w:val="Heading4"/>
        <w:spacing w:after="120"/>
        <w:ind w:left="0"/>
      </w:pPr>
      <w:r>
        <w:t>Benutzergruppen</w:t>
      </w:r>
    </w:p>
    <w:p w:rsidR="00D33FC5" w:rsidRDefault="00D33FC5" w:rsidP="00976CA0">
      <w:pPr>
        <w:pStyle w:val="NoSpacing"/>
      </w:pPr>
      <w:r>
        <w:t>Es wird zwischen 3 Gruppen unterschieden:</w:t>
      </w:r>
    </w:p>
    <w:p w:rsidR="00D33FC5" w:rsidRDefault="00D33FC5" w:rsidP="00976CA0">
      <w:pPr>
        <w:pStyle w:val="NoSpacing"/>
        <w:numPr>
          <w:ilvl w:val="0"/>
          <w:numId w:val="4"/>
        </w:numPr>
      </w:pPr>
      <w:r>
        <w:t>Administrator</w:t>
      </w:r>
    </w:p>
    <w:p w:rsidR="00D33FC5" w:rsidRDefault="00D33FC5" w:rsidP="00976CA0">
      <w:pPr>
        <w:pStyle w:val="NoSpacing"/>
        <w:numPr>
          <w:ilvl w:val="0"/>
          <w:numId w:val="4"/>
        </w:numPr>
      </w:pPr>
      <w:r>
        <w:t>Schreiber</w:t>
      </w:r>
    </w:p>
    <w:p w:rsidR="00D33FC5" w:rsidRDefault="00D33FC5" w:rsidP="00976CA0">
      <w:pPr>
        <w:pStyle w:val="NoSpacing"/>
        <w:numPr>
          <w:ilvl w:val="0"/>
          <w:numId w:val="4"/>
        </w:numPr>
      </w:pPr>
      <w:r>
        <w:t>Leser</w:t>
      </w:r>
    </w:p>
    <w:p w:rsidR="00D33FC5" w:rsidRDefault="00D33FC5" w:rsidP="00976CA0">
      <w:pPr>
        <w:pStyle w:val="NoSpacing"/>
        <w:ind w:left="360"/>
      </w:pPr>
    </w:p>
    <w:p w:rsidR="00D33FC5" w:rsidRDefault="00D33FC5" w:rsidP="00976CA0">
      <w:pPr>
        <w:pStyle w:val="NoSpacing"/>
      </w:pPr>
      <w:r>
        <w:t>Die Administratorin hat alle Rechte in diesem Programm. Diese wurden im Punkt 1 erläutert.</w:t>
      </w:r>
    </w:p>
    <w:p w:rsidR="00D33FC5" w:rsidRDefault="00D33FC5" w:rsidP="00976CA0">
      <w:pPr>
        <w:pStyle w:val="NoSpacing"/>
      </w:pPr>
      <w:r>
        <w:t>Die Schreiberin sieht den Benutzerbereich nicht. Sie ist jedoch berechtigt Daten in den dafür vorgesehenen Bereich einzugeben und diese auch lesen zu dürfen.</w:t>
      </w:r>
    </w:p>
    <w:p w:rsidR="00D33FC5" w:rsidRDefault="00D33FC5" w:rsidP="00976CA0">
      <w:pPr>
        <w:pStyle w:val="NoSpacing"/>
      </w:pPr>
      <w:r>
        <w:t>Die Leserin sieht weder den Benutzerbereich noch hat sie die Möglichkeit Daten einzugeben. Sie darf lediglich die Daten einsehen.</w:t>
      </w:r>
    </w:p>
    <w:p w:rsidR="00D33FC5" w:rsidRDefault="00D33FC5" w:rsidP="00976CA0">
      <w:pPr>
        <w:pStyle w:val="NoSpacing"/>
      </w:pPr>
    </w:p>
    <w:p w:rsidR="00D33FC5" w:rsidRDefault="00D33FC5">
      <w:pPr>
        <w:rPr>
          <w:rFonts w:ascii="Cambria" w:hAnsi="Cambria"/>
          <w:b/>
          <w:bCs/>
          <w:color w:val="4F81BD"/>
        </w:rPr>
      </w:pPr>
      <w:r>
        <w:br w:type="page"/>
      </w:r>
    </w:p>
    <w:p w:rsidR="00D33FC5" w:rsidRDefault="00D33FC5" w:rsidP="00FE1C42">
      <w:pPr>
        <w:pStyle w:val="Heading3"/>
        <w:ind w:left="0"/>
      </w:pPr>
      <w:bookmarkStart w:id="4" w:name="_Toc198912760"/>
      <w:r>
        <w:t>Benutzer löschen</w:t>
      </w:r>
      <w:bookmarkEnd w:id="4"/>
    </w:p>
    <w:p w:rsidR="00D33FC5" w:rsidRDefault="00D33FC5" w:rsidP="00CF1454">
      <w:pPr>
        <w:pStyle w:val="NoSpacing"/>
      </w:pPr>
      <w:r>
        <w:t>Wählen Sie den gewünschten Benutzer in der Liste aus und drücken Sie im Menüpunkt „Benutzer“ auf „Benutzer löschen“.</w:t>
      </w:r>
    </w:p>
    <w:p w:rsidR="00D33FC5" w:rsidRDefault="00D33FC5" w:rsidP="00CF1454">
      <w:pPr>
        <w:pStyle w:val="NoSpacing"/>
      </w:pPr>
      <w:r>
        <w:t>Es erscheint ein Fenster, in dem Sie erneut gefragt werden, ob das Löschen des Benutzers erwünscht ist, um ein unabsichtliches Löschen zu vermeiden. Bestätigen Sie dieses nochmals. Danach ist der Benutzer gelöscht.</w:t>
      </w:r>
    </w:p>
    <w:p w:rsidR="00D33FC5" w:rsidRDefault="00D33FC5" w:rsidP="00CF1454">
      <w:pPr>
        <w:pStyle w:val="NoSpacing"/>
      </w:pPr>
    </w:p>
    <w:p w:rsidR="00D33FC5" w:rsidRDefault="00D33FC5" w:rsidP="00952F1C">
      <w:pPr>
        <w:pStyle w:val="NoSpacing"/>
        <w:jc w:val="center"/>
      </w:pPr>
      <w:r>
        <w:rPr>
          <w:noProof/>
          <w:lang w:val="de-AT" w:eastAsia="de-AT"/>
        </w:rPr>
        <w:pict>
          <v:oval id="_x0000_s1043" style="position:absolute;left:0;text-align:left;margin-left:159.75pt;margin-top:62.35pt;width:69.4pt;height:31.5pt;z-index:251652608" filled="f" strokeweight="1.5pt"/>
        </w:pict>
      </w:r>
      <w:r w:rsidRPr="00C70C37">
        <w:rPr>
          <w:noProof/>
          <w:lang w:val="de-AT" w:eastAsia="de-AT"/>
        </w:rPr>
        <w:pict>
          <v:shape id="Bild 5" o:spid="_x0000_i1029" type="#_x0000_t75" style="width:279pt;height:114pt;visibility:visible">
            <v:imagedata r:id="rId11" o:title=""/>
          </v:shape>
        </w:pict>
      </w:r>
    </w:p>
    <w:p w:rsidR="00D33FC5" w:rsidRDefault="00D33FC5" w:rsidP="007E106F">
      <w:pPr>
        <w:ind w:left="0"/>
      </w:pPr>
    </w:p>
    <w:p w:rsidR="00D33FC5" w:rsidRPr="0058529D" w:rsidRDefault="00D33FC5" w:rsidP="00FE1C42">
      <w:pPr>
        <w:pStyle w:val="Heading3"/>
        <w:tabs>
          <w:tab w:val="left" w:pos="284"/>
        </w:tabs>
        <w:ind w:left="0"/>
      </w:pPr>
      <w:bookmarkStart w:id="5" w:name="_Toc198912761"/>
      <w:r>
        <w:t>Benutzerpasswort ändern</w:t>
      </w:r>
      <w:bookmarkEnd w:id="5"/>
    </w:p>
    <w:p w:rsidR="00D33FC5" w:rsidRDefault="00D33FC5" w:rsidP="007E106F">
      <w:pPr>
        <w:pStyle w:val="NoSpacing"/>
      </w:pPr>
      <w:r>
        <w:t>Diese Funktion wird meistens dann angewendet, wenn ein User sein Passwort vergessen hat bzw. es ändern möchte, da er dies nicht selbst tun kann. Wählen Sie den gewünschten Benutzer in der Liste aus und drücken Sie im Menüpunkt „ Benutzer“ auf „Benutzerpasswort ändern“.</w:t>
      </w:r>
    </w:p>
    <w:p w:rsidR="00D33FC5" w:rsidRDefault="00D33FC5" w:rsidP="0058529D">
      <w:pPr>
        <w:pStyle w:val="NoSpacing"/>
      </w:pPr>
      <w:r>
        <w:t>Daraufhin öffnet sich ein Fenster, in dem Sie das neue Passwort eingeben können.</w:t>
      </w:r>
    </w:p>
    <w:p w:rsidR="00D33FC5" w:rsidRDefault="00D33FC5" w:rsidP="00FE1C42">
      <w:pPr>
        <w:pStyle w:val="NoSpacing"/>
      </w:pPr>
      <w:r>
        <w:t>Drücken Sie auf den Button „Ja“. Sofern die Eingaben korrekt sind erfolgt die Änderung.</w:t>
      </w:r>
    </w:p>
    <w:p w:rsidR="00D33FC5" w:rsidRDefault="00D33FC5" w:rsidP="0058529D">
      <w:pPr>
        <w:pStyle w:val="NoSpacing"/>
      </w:pPr>
    </w:p>
    <w:p w:rsidR="00D33FC5" w:rsidRPr="0058529D" w:rsidRDefault="00D33FC5" w:rsidP="00952F1C">
      <w:pPr>
        <w:ind w:left="0" w:right="0" w:firstLine="2"/>
        <w:jc w:val="center"/>
      </w:pPr>
      <w:r>
        <w:rPr>
          <w:noProof/>
          <w:lang w:val="de-AT" w:eastAsia="de-AT"/>
        </w:rPr>
        <w:pict>
          <v:oval id="_x0000_s1044" style="position:absolute;left:0;text-align:left;margin-left:161.7pt;margin-top:109.8pt;width:69.4pt;height:27.2pt;z-index:251653632" filled="f" strokeweight="1.5pt"/>
        </w:pict>
      </w:r>
      <w:r w:rsidRPr="00C70C37">
        <w:rPr>
          <w:noProof/>
          <w:lang w:val="de-AT" w:eastAsia="de-AT"/>
        </w:rPr>
        <w:pict>
          <v:shape id="Bild 6" o:spid="_x0000_i1030" type="#_x0000_t75" style="width:224.25pt;height:155.25pt;visibility:visible">
            <v:imagedata r:id="rId12" o:title=""/>
          </v:shape>
        </w:pict>
      </w:r>
    </w:p>
    <w:p w:rsidR="00D33FC5" w:rsidRDefault="00D33FC5" w:rsidP="00FE1C42">
      <w:pPr>
        <w:pStyle w:val="Heading3"/>
        <w:ind w:left="0"/>
      </w:pPr>
      <w:bookmarkStart w:id="6" w:name="_Toc198912762"/>
      <w:r>
        <w:t>Benutzergruppe ändern</w:t>
      </w:r>
      <w:bookmarkEnd w:id="6"/>
    </w:p>
    <w:p w:rsidR="00D33FC5" w:rsidRDefault="00D33FC5" w:rsidP="00FE1C42">
      <w:pPr>
        <w:pStyle w:val="NoSpacing"/>
      </w:pPr>
      <w:r>
        <w:t>Wählen Sie den gewünschten Benutzer in der Liste aus und drücken Sie im Menüpunkt „Benutzer“ auf „Benutzergruppe ändern“. Bestätigen Sie Ihre Wahl durch den Button „Ja“.</w:t>
      </w:r>
    </w:p>
    <w:p w:rsidR="00D33FC5" w:rsidRDefault="00D33FC5" w:rsidP="00952F1C">
      <w:pPr>
        <w:pStyle w:val="NoSpacing"/>
        <w:jc w:val="center"/>
      </w:pPr>
      <w:r>
        <w:rPr>
          <w:noProof/>
          <w:lang w:val="de-AT" w:eastAsia="de-AT"/>
        </w:rPr>
        <w:pict>
          <v:oval id="_x0000_s1045" style="position:absolute;left:0;text-align:left;margin-left:162.35pt;margin-top:117.85pt;width:67.45pt;height:25.7pt;z-index:251654656" filled="f" strokeweight="1.5pt"/>
        </w:pict>
      </w:r>
      <w:r w:rsidRPr="00C70C37">
        <w:rPr>
          <w:noProof/>
          <w:lang w:val="de-AT" w:eastAsia="de-AT"/>
        </w:rPr>
        <w:pict>
          <v:shape id="Bild 7" o:spid="_x0000_i1031" type="#_x0000_t75" style="width:252.75pt;height:163.5pt;visibility:visible">
            <v:imagedata r:id="rId13" o:title=""/>
          </v:shape>
        </w:pict>
      </w:r>
    </w:p>
    <w:p w:rsidR="00D33FC5" w:rsidRDefault="00D33FC5" w:rsidP="00EA0FEB">
      <w:pPr>
        <w:pStyle w:val="NoSpacing"/>
        <w:jc w:val="center"/>
        <w:rPr>
          <w:color w:val="365F91"/>
          <w:sz w:val="28"/>
          <w:szCs w:val="28"/>
        </w:rPr>
      </w:pPr>
    </w:p>
    <w:p w:rsidR="00D33FC5" w:rsidRDefault="00D33FC5" w:rsidP="008A37E1">
      <w:pPr>
        <w:pStyle w:val="Heading2"/>
        <w:ind w:left="0"/>
      </w:pPr>
      <w:bookmarkStart w:id="7" w:name="_Toc198912763"/>
      <w:r>
        <w:t>Datenbereich</w:t>
      </w:r>
      <w:bookmarkEnd w:id="7"/>
    </w:p>
    <w:p w:rsidR="00D33FC5" w:rsidRDefault="00D33FC5" w:rsidP="008A37E1">
      <w:pPr>
        <w:pStyle w:val="Heading3"/>
        <w:ind w:left="0"/>
      </w:pPr>
      <w:bookmarkStart w:id="8" w:name="_Toc198912764"/>
      <w:r>
        <w:t>Allgemeines</w:t>
      </w:r>
      <w:bookmarkEnd w:id="8"/>
    </w:p>
    <w:p w:rsidR="00D33FC5" w:rsidRDefault="00D33FC5" w:rsidP="003D6AFA">
      <w:pPr>
        <w:pStyle w:val="NoSpacing"/>
      </w:pPr>
      <w:r>
        <w:rPr>
          <w:noProof/>
          <w:lang w:val="de-AT" w:eastAsia="de-AT"/>
        </w:rPr>
        <w:pict>
          <v:shape id="Bild 8" o:spid="_x0000_s1046" type="#_x0000_t75" style="position:absolute;margin-left:0;margin-top:2.6pt;width:119.05pt;height:207.6pt;z-index:251655680;visibility:visible;mso-position-horizontal:left">
            <v:imagedata r:id="rId14" o:title=""/>
            <w10:wrap type="square"/>
          </v:shape>
        </w:pict>
      </w:r>
      <w:r>
        <w:t>Generell gibt es vier Begriffe, die im Bezug auf den Datenbereich relevant sind.</w:t>
      </w:r>
    </w:p>
    <w:p w:rsidR="00D33FC5" w:rsidRDefault="00D33FC5" w:rsidP="003D6AFA">
      <w:pPr>
        <w:pStyle w:val="NoSpacing"/>
      </w:pPr>
      <w:r>
        <w:t xml:space="preserve">Zunächst gibt es </w:t>
      </w:r>
      <w:r w:rsidRPr="003B3544">
        <w:rPr>
          <w:u w:val="single"/>
        </w:rPr>
        <w:t>die Übersicht</w:t>
      </w:r>
      <w:r>
        <w:t xml:space="preserve">. Dieses ist das oberste Element (Rootelement) des Projektes bzw. dessen Name. </w:t>
      </w:r>
    </w:p>
    <w:p w:rsidR="00D33FC5" w:rsidRDefault="00D33FC5" w:rsidP="003D6AFA">
      <w:pPr>
        <w:pStyle w:val="NoSpacing"/>
      </w:pPr>
      <w:r>
        <w:t xml:space="preserve">Die Übersicht wird in </w:t>
      </w:r>
      <w:r w:rsidRPr="003B3544">
        <w:rPr>
          <w:u w:val="single"/>
        </w:rPr>
        <w:t>Bereiche</w:t>
      </w:r>
      <w:r>
        <w:t xml:space="preserve"> unterteilt. Bezogen auf die Standard-BSC  gemäß R.S.Kaplan sind das vier Elemente und zwar:</w:t>
      </w:r>
    </w:p>
    <w:p w:rsidR="00D33FC5" w:rsidRDefault="00D33FC5" w:rsidP="00DE60CC">
      <w:pPr>
        <w:pStyle w:val="NoSpacing"/>
        <w:numPr>
          <w:ilvl w:val="0"/>
          <w:numId w:val="7"/>
        </w:numPr>
      </w:pPr>
      <w:r>
        <w:t>Kunden</w:t>
      </w:r>
    </w:p>
    <w:p w:rsidR="00D33FC5" w:rsidRDefault="00D33FC5" w:rsidP="00DE60CC">
      <w:pPr>
        <w:pStyle w:val="NoSpacing"/>
        <w:numPr>
          <w:ilvl w:val="0"/>
          <w:numId w:val="7"/>
        </w:numPr>
      </w:pPr>
      <w:r>
        <w:t>Lernen und Entwicklung</w:t>
      </w:r>
    </w:p>
    <w:p w:rsidR="00D33FC5" w:rsidRDefault="00D33FC5" w:rsidP="00DE60CC">
      <w:pPr>
        <w:pStyle w:val="NoSpacing"/>
        <w:numPr>
          <w:ilvl w:val="0"/>
          <w:numId w:val="7"/>
        </w:numPr>
      </w:pPr>
      <w:r>
        <w:t>Interne Prozesse</w:t>
      </w:r>
    </w:p>
    <w:p w:rsidR="00D33FC5" w:rsidRDefault="00D33FC5" w:rsidP="00DE60CC">
      <w:pPr>
        <w:pStyle w:val="NoSpacing"/>
        <w:numPr>
          <w:ilvl w:val="0"/>
          <w:numId w:val="7"/>
        </w:numPr>
      </w:pPr>
      <w:r>
        <w:t>Finanzen</w:t>
      </w:r>
    </w:p>
    <w:p w:rsidR="00D33FC5" w:rsidRDefault="00D33FC5" w:rsidP="00DE60CC">
      <w:pPr>
        <w:pStyle w:val="NoSpacing"/>
        <w:ind w:left="360"/>
      </w:pPr>
      <w:r>
        <w:t>In dem Bild links wurden die Bereich allgemein betitelt, weil grundsätzlich die Einteilung frei gestaltet werden kann.</w:t>
      </w:r>
    </w:p>
    <w:p w:rsidR="00D33FC5" w:rsidRDefault="00D33FC5" w:rsidP="00372028">
      <w:pPr>
        <w:pStyle w:val="NoSpacing"/>
        <w:ind w:left="360"/>
      </w:pPr>
      <w:r>
        <w:t xml:space="preserve">Ein Bereich besitzt mehrere </w:t>
      </w:r>
      <w:r w:rsidRPr="003B3544">
        <w:rPr>
          <w:u w:val="single"/>
        </w:rPr>
        <w:t>Tabellen</w:t>
      </w:r>
      <w:r>
        <w:t xml:space="preserve">. Die Tabellen wiederum enthalten ein oder mehrere </w:t>
      </w:r>
      <w:r w:rsidRPr="003B3544">
        <w:rPr>
          <w:u w:val="single"/>
        </w:rPr>
        <w:t>Blätter</w:t>
      </w:r>
      <w:r>
        <w:t xml:space="preserve"> oder weitere (Unter-)Tabellen. Am Ende dieses Baumes muss jedoch immer ein Blatt stehen.</w:t>
      </w:r>
    </w:p>
    <w:p w:rsidR="00D33FC5" w:rsidRDefault="00D33FC5" w:rsidP="00372028">
      <w:pPr>
        <w:pStyle w:val="NoSpacing"/>
        <w:ind w:left="360"/>
      </w:pPr>
    </w:p>
    <w:p w:rsidR="00D33FC5" w:rsidRDefault="00D33FC5" w:rsidP="00B35999">
      <w:pPr>
        <w:pStyle w:val="NoSpacing"/>
      </w:pPr>
      <w:r>
        <w:t>Ein Blatt ist genau genommen eine Auswertung eines Fragebogens, z.B.: die Entwicklung der Schülerzahlen in dem Zeitraum von 5 Jahren. Jedes Blatt wird bewertet und gewichtet. Daraus wird dann berechnet, wie der Kurs der Tabelle ist.</w:t>
      </w:r>
    </w:p>
    <w:p w:rsidR="00D33FC5" w:rsidRDefault="00D33FC5" w:rsidP="00372028">
      <w:pPr>
        <w:pStyle w:val="NoSpacing"/>
        <w:ind w:left="360"/>
      </w:pPr>
    </w:p>
    <w:p w:rsidR="00D33FC5" w:rsidRDefault="00D33FC5" w:rsidP="00B35999">
      <w:pPr>
        <w:pStyle w:val="NoSpacing"/>
      </w:pPr>
      <w:r>
        <w:t>Ein Beispiel anhand der Skizze oben:</w:t>
      </w:r>
    </w:p>
    <w:p w:rsidR="00D33FC5" w:rsidRDefault="00D33FC5" w:rsidP="00B35999">
      <w:pPr>
        <w:pStyle w:val="NoSpacing"/>
        <w:ind w:left="426"/>
      </w:pPr>
      <w:r>
        <w:t xml:space="preserve">Blatt 2 – diese Auswertung bekommt insgesamt die Schulnote 4 </w:t>
      </w:r>
    </w:p>
    <w:p w:rsidR="00D33FC5" w:rsidRDefault="00D33FC5" w:rsidP="00B35999">
      <w:pPr>
        <w:pStyle w:val="NoSpacing"/>
        <w:ind w:left="426"/>
      </w:pPr>
      <w:r>
        <w:t>Blatt 3 – die Schulnote 2</w:t>
      </w:r>
    </w:p>
    <w:p w:rsidR="00D33FC5" w:rsidRDefault="00D33FC5" w:rsidP="00B35999">
      <w:pPr>
        <w:pStyle w:val="NoSpacing"/>
        <w:ind w:left="426"/>
      </w:pPr>
      <w:r>
        <w:t>Wenn man die Gewichtung der zwei Blätter außer Acht lässt, würde die Schulnote der Tabelle 2  3.0 betragen. Durch die Gewichtung bekommen gewisse Blätter mehr Bedeutung als andere.</w:t>
      </w:r>
    </w:p>
    <w:p w:rsidR="00D33FC5" w:rsidRDefault="00D33FC5" w:rsidP="00B35999">
      <w:pPr>
        <w:pStyle w:val="NoSpacing"/>
        <w:ind w:left="426"/>
      </w:pPr>
      <w:r>
        <w:t>Das heißt, wenn Blatt 2 die Gewichtung 4 besitzt und Blatt 3 die Gewichtung 1, hat das Blatt 2 vier mal mehr Bedeutung für die Tabelle 2.</w:t>
      </w:r>
    </w:p>
    <w:p w:rsidR="00D33FC5" w:rsidRDefault="00D33FC5" w:rsidP="008A37E1">
      <w:pPr>
        <w:pStyle w:val="NoSpacing"/>
      </w:pPr>
    </w:p>
    <w:p w:rsidR="00D33FC5" w:rsidRDefault="00D33FC5">
      <w:pPr>
        <w:rPr>
          <w:rFonts w:ascii="Cambria" w:hAnsi="Cambria"/>
          <w:b/>
          <w:bCs/>
          <w:color w:val="4F81BD"/>
        </w:rPr>
      </w:pPr>
      <w:r>
        <w:br w:type="page"/>
      </w:r>
    </w:p>
    <w:p w:rsidR="00D33FC5" w:rsidRDefault="00D33FC5" w:rsidP="008A37E1">
      <w:pPr>
        <w:pStyle w:val="Heading3"/>
        <w:ind w:left="0"/>
      </w:pPr>
      <w:bookmarkStart w:id="9" w:name="_Toc198912765"/>
      <w:r>
        <w:t>Darstellungsdiagramme</w:t>
      </w:r>
      <w:bookmarkEnd w:id="9"/>
    </w:p>
    <w:p w:rsidR="00D33FC5" w:rsidRPr="008A37E1" w:rsidRDefault="00D33FC5" w:rsidP="003B22A7">
      <w:pPr>
        <w:pStyle w:val="NoSpacing"/>
      </w:pPr>
      <w:r>
        <w:rPr>
          <w:noProof/>
          <w:lang w:val="de-AT" w:eastAsia="de-AT"/>
        </w:rPr>
        <w:pict>
          <v:oval id="_x0000_s1047" style="position:absolute;margin-left:169.7pt;margin-top:62.5pt;width:66.9pt;height:20.1pt;z-index:251656704" filled="f" strokeweight="1.5pt"/>
        </w:pict>
      </w:r>
      <w:r>
        <w:t>Generell gibt es 2 Darstellungsarten in unserem Programm: das Balkendiagramm und das Kreisdiagramm.</w:t>
      </w:r>
      <w:r w:rsidRPr="00C70C37">
        <w:rPr>
          <w:noProof/>
          <w:lang w:val="de-AT" w:eastAsia="de-AT"/>
        </w:rPr>
        <w:pict>
          <v:shape id="Bild 8" o:spid="_x0000_i1032" type="#_x0000_t75" style="width:393.75pt;height:303.75pt;visibility:visible">
            <v:imagedata r:id="rId15" o:title=""/>
          </v:shape>
        </w:pict>
      </w:r>
      <w:r w:rsidRPr="00C70C37">
        <w:rPr>
          <w:noProof/>
          <w:lang w:val="de-AT" w:eastAsia="de-AT"/>
        </w:rPr>
        <w:pict>
          <v:shape id="Bild 9" o:spid="_x0000_i1033" type="#_x0000_t75" style="width:402.75pt;height:303pt;visibility:visible">
            <v:imagedata r:id="rId16" o:title=""/>
          </v:shape>
        </w:pict>
      </w:r>
    </w:p>
    <w:p w:rsidR="00D33FC5" w:rsidRDefault="00D33FC5" w:rsidP="008A37E1">
      <w:pPr>
        <w:pStyle w:val="NoSpacing"/>
      </w:pPr>
      <w:r>
        <w:t>Bereiche und Tabellen können Sie in beiden Darstellungsformen betrachten, Blätter nur als Balkendiagramm. Die Darstellungsform können Sie unter dem Diagramm ändern.</w:t>
      </w:r>
    </w:p>
    <w:p w:rsidR="00D33FC5" w:rsidRDefault="00D33FC5" w:rsidP="008A37E1">
      <w:pPr>
        <w:pStyle w:val="NoSpacing"/>
      </w:pPr>
      <w:r>
        <w:t>Wählen Sie ein eine beliebe Zeile aus und drücken Sie auf den Tab „Diagrammansicht“. Sofort wird Ihnen der Inhalt grafisch dargestellt.</w:t>
      </w:r>
    </w:p>
    <w:p w:rsidR="00D33FC5" w:rsidRDefault="00D33FC5" w:rsidP="008A37E1">
      <w:pPr>
        <w:pStyle w:val="NoSpacing"/>
      </w:pPr>
    </w:p>
    <w:p w:rsidR="00D33FC5" w:rsidRDefault="00D33FC5" w:rsidP="008A37E1">
      <w:pPr>
        <w:pStyle w:val="NoSpacing"/>
      </w:pPr>
      <w:r>
        <w:t>Wenn Sie die Wurzel des Baumes (Übersicht) links auswählen, wird die Portfolioansicht im Diagrammansicht-Tab angezeigt:</w:t>
      </w:r>
    </w:p>
    <w:p w:rsidR="00D33FC5" w:rsidRDefault="00D33FC5" w:rsidP="008A37E1">
      <w:pPr>
        <w:pStyle w:val="NoSpacing"/>
      </w:pPr>
      <w:r w:rsidRPr="00C70C37">
        <w:rPr>
          <w:noProof/>
          <w:lang w:val="de-AT" w:eastAsia="de-AT"/>
        </w:rPr>
        <w:pict>
          <v:shape id="Bild 20" o:spid="_x0000_i1034" type="#_x0000_t75" style="width:453pt;height:360.75pt;visibility:visible">
            <v:imagedata r:id="rId17" o:title=""/>
          </v:shape>
        </w:pict>
      </w:r>
    </w:p>
    <w:p w:rsidR="00D33FC5" w:rsidRDefault="00D33FC5" w:rsidP="008A37E1">
      <w:pPr>
        <w:pStyle w:val="NoSpacing"/>
      </w:pPr>
      <w:r>
        <w:t>In  der Wertetabelle kann spezifiziert werden, wie wichtig der Bereich für den Vergleich mit anderen Unternehmen (hier im Beispiel: anderen Schülern) und für die Attraktivität des Unternehmens (Schülers) ist:</w:t>
      </w:r>
    </w:p>
    <w:p w:rsidR="00D33FC5" w:rsidRDefault="00D33FC5" w:rsidP="008A37E1">
      <w:pPr>
        <w:pStyle w:val="NoSpacing"/>
      </w:pPr>
      <w:r w:rsidRPr="00C70C37">
        <w:rPr>
          <w:noProof/>
          <w:lang w:val="de-AT" w:eastAsia="de-AT"/>
        </w:rPr>
        <w:pict>
          <v:shape id="Bild 22" o:spid="_x0000_i1035" type="#_x0000_t75" style="width:450pt;height:180pt;visibility:visible">
            <v:imagedata r:id="rId18" o:title=""/>
          </v:shape>
        </w:pict>
      </w:r>
    </w:p>
    <w:p w:rsidR="00D33FC5" w:rsidRDefault="00D33FC5" w:rsidP="008A37E1">
      <w:pPr>
        <w:pStyle w:val="NoSpacing"/>
      </w:pPr>
    </w:p>
    <w:p w:rsidR="00D33FC5" w:rsidRDefault="00D33FC5">
      <w:pPr>
        <w:rPr>
          <w:b/>
          <w:u w:val="single"/>
        </w:rPr>
      </w:pPr>
      <w:r>
        <w:rPr>
          <w:b/>
          <w:u w:val="single"/>
        </w:rPr>
        <w:br w:type="page"/>
      </w:r>
    </w:p>
    <w:p w:rsidR="00D33FC5" w:rsidRDefault="00D33FC5" w:rsidP="008A37E1">
      <w:pPr>
        <w:pStyle w:val="NoSpacing"/>
        <w:rPr>
          <w:b/>
          <w:u w:val="single"/>
        </w:rPr>
      </w:pPr>
      <w:r w:rsidRPr="00174B87">
        <w:rPr>
          <w:b/>
          <w:u w:val="single"/>
        </w:rPr>
        <w:t>Erklärung der Diagrammtypen:</w:t>
      </w:r>
    </w:p>
    <w:p w:rsidR="00D33FC5" w:rsidRPr="00174B87" w:rsidRDefault="00D33FC5" w:rsidP="008A37E1">
      <w:pPr>
        <w:pStyle w:val="NoSpacing"/>
        <w:rPr>
          <w:b/>
          <w:u w:val="single"/>
        </w:rPr>
      </w:pPr>
    </w:p>
    <w:p w:rsidR="00D33FC5" w:rsidRDefault="00D33FC5" w:rsidP="008A37E1">
      <w:pPr>
        <w:pStyle w:val="NoSpacing"/>
      </w:pPr>
      <w:r w:rsidRPr="00174B87">
        <w:rPr>
          <w:b/>
        </w:rPr>
        <w:t>Kreisdiagramm</w:t>
      </w:r>
      <w:r>
        <w:t xml:space="preserve">: </w:t>
      </w:r>
    </w:p>
    <w:p w:rsidR="00D33FC5" w:rsidRDefault="00D33FC5" w:rsidP="008A37E1">
      <w:pPr>
        <w:pStyle w:val="NoSpacing"/>
      </w:pPr>
      <w:r>
        <w:t>Hier werden die Prioritäten der Unterelemente beschrieben. Im obigen Beispiel macht der Unterpunkt „Projekt“ 50% von der Gesamtnote aus, der Punkt „Test“ 10 % usw.</w:t>
      </w:r>
    </w:p>
    <w:p w:rsidR="00D33FC5" w:rsidRDefault="00D33FC5" w:rsidP="008A37E1">
      <w:pPr>
        <w:pStyle w:val="NoSpacing"/>
      </w:pPr>
      <w:r w:rsidRPr="001853FD">
        <w:rPr>
          <w:b/>
        </w:rPr>
        <w:t>Balkendiagramm</w:t>
      </w:r>
      <w:r>
        <w:t xml:space="preserve">: </w:t>
      </w:r>
    </w:p>
    <w:p w:rsidR="00D33FC5" w:rsidRDefault="00D33FC5" w:rsidP="008A37E1">
      <w:pPr>
        <w:pStyle w:val="NoSpacing"/>
      </w:pPr>
      <w:r>
        <w:t>Hier werden die Bewertungen (Noten) der Unterelemente des ausgewählten Elements beschrieben. So sieht man auf einen Blick, welches der Unterelemente gut oder schlecht abschneiden.</w:t>
      </w:r>
    </w:p>
    <w:p w:rsidR="00D33FC5" w:rsidRPr="005D2A67" w:rsidRDefault="00D33FC5" w:rsidP="008A37E1">
      <w:pPr>
        <w:pStyle w:val="NoSpacing"/>
        <w:rPr>
          <w:b/>
        </w:rPr>
      </w:pPr>
      <w:r w:rsidRPr="005D2A67">
        <w:rPr>
          <w:b/>
        </w:rPr>
        <w:t>Portfolioansicht:</w:t>
      </w:r>
    </w:p>
    <w:p w:rsidR="00D33FC5" w:rsidRDefault="00D33FC5" w:rsidP="008A37E1">
      <w:pPr>
        <w:pStyle w:val="NoSpacing"/>
      </w:pPr>
      <w:r>
        <w:t>Auf der x-Achse wird gezeigt, wie wichtig der Bereich aus Sicht des Kunden ist (Kundenpriorität).</w:t>
      </w:r>
    </w:p>
    <w:p w:rsidR="00D33FC5" w:rsidRDefault="00D33FC5" w:rsidP="008A37E1">
      <w:pPr>
        <w:pStyle w:val="NoSpacing"/>
      </w:pPr>
      <w:r>
        <w:t>Die y-Achse stellt die Wichtigkeit für den Vergleich mit andren Betrieben dar (Vergleichspriorität).</w:t>
      </w:r>
    </w:p>
    <w:p w:rsidR="00D33FC5" w:rsidRDefault="00D33FC5" w:rsidP="008A37E1">
      <w:pPr>
        <w:pStyle w:val="NoSpacing"/>
      </w:pPr>
      <w:r>
        <w:t>Je kritischer ein Bereich ist (je wichtiger und je schlechter), desto größer wird er dargestellt.</w:t>
      </w:r>
    </w:p>
    <w:p w:rsidR="00D33FC5" w:rsidRDefault="00D33FC5" w:rsidP="003B3544">
      <w:pPr>
        <w:pStyle w:val="Heading3"/>
        <w:ind w:left="0"/>
      </w:pPr>
      <w:r>
        <w:br w:type="textWrapping" w:clear="all"/>
      </w:r>
      <w:bookmarkStart w:id="10" w:name="_Toc198912766"/>
      <w:r>
        <w:t>Werte</w:t>
      </w:r>
      <w:bookmarkEnd w:id="10"/>
    </w:p>
    <w:p w:rsidR="00D33FC5" w:rsidRDefault="00D33FC5" w:rsidP="004C7323">
      <w:pPr>
        <w:pStyle w:val="NoSpacing"/>
      </w:pPr>
      <w:r>
        <w:t>Neben der Diagrammansicht gibt es auch noch den Tab „Wertetabelle“. Dort sind in einer Liste genau aufgelistet, welche Blätter sie hat, welche Schulnote und welche Gewichtung sie besitzt.</w:t>
      </w:r>
    </w:p>
    <w:p w:rsidR="00D33FC5" w:rsidRDefault="00D33FC5" w:rsidP="004C7323">
      <w:pPr>
        <w:pStyle w:val="NoSpacing"/>
      </w:pPr>
      <w:r>
        <w:t>Unter der Spalte „Element“ wird der Name des Blattes eingegeben, unter „Zusammenfassung“ die Schulnote und unter „Priorität“ die Gewichtung.</w:t>
      </w:r>
    </w:p>
    <w:p w:rsidR="00D33FC5" w:rsidRDefault="00D33FC5" w:rsidP="004C7323">
      <w:pPr>
        <w:pStyle w:val="NoSpacing"/>
      </w:pPr>
      <w:r>
        <w:t>Es ist möglich, alle Werte in der Liste zu ändern. Dies kann man jedoch auch im Menü unter dem Punkt „Element“ machen (siehe Punkt „Element umbenennen“).</w:t>
      </w:r>
    </w:p>
    <w:p w:rsidR="00D33FC5" w:rsidRPr="00335407" w:rsidRDefault="00D33FC5" w:rsidP="004C7323">
      <w:pPr>
        <w:pStyle w:val="NoSpacing"/>
      </w:pPr>
    </w:p>
    <w:p w:rsidR="00D33FC5" w:rsidRDefault="00D33FC5" w:rsidP="003B3544">
      <w:pPr>
        <w:pStyle w:val="NoSpacing"/>
        <w:jc w:val="center"/>
      </w:pPr>
      <w:r>
        <w:rPr>
          <w:noProof/>
          <w:lang w:val="de-AT" w:eastAsia="de-AT"/>
        </w:rPr>
        <w:pict>
          <v:oval id="_x0000_s1048" style="position:absolute;left:0;text-align:left;margin-left:148.25pt;margin-top:37.65pt;width:56.4pt;height:23.4pt;z-index:251657728" filled="f" strokeweight="1.5pt"/>
        </w:pict>
      </w:r>
      <w:r w:rsidRPr="00C70C37">
        <w:rPr>
          <w:noProof/>
          <w:lang w:val="de-AT" w:eastAsia="de-AT"/>
        </w:rPr>
        <w:pict>
          <v:shape id="Bild 10" o:spid="_x0000_i1036" type="#_x0000_t75" style="width:452.25pt;height:342pt;visibility:visible">
            <v:imagedata r:id="rId19" o:title=""/>
          </v:shape>
        </w:pict>
      </w:r>
    </w:p>
    <w:p w:rsidR="00D33FC5" w:rsidRDefault="00D33FC5" w:rsidP="005039F7">
      <w:pPr>
        <w:pStyle w:val="NoSpacing"/>
      </w:pPr>
    </w:p>
    <w:p w:rsidR="00D33FC5" w:rsidRDefault="00D33FC5">
      <w:pPr>
        <w:rPr>
          <w:rFonts w:ascii="Cambria" w:hAnsi="Cambria"/>
          <w:b/>
          <w:bCs/>
          <w:color w:val="4F81BD"/>
        </w:rPr>
      </w:pPr>
      <w:r>
        <w:br w:type="page"/>
      </w:r>
    </w:p>
    <w:p w:rsidR="00D33FC5" w:rsidRDefault="00D33FC5" w:rsidP="005039F7">
      <w:pPr>
        <w:pStyle w:val="Heading3"/>
        <w:ind w:left="0"/>
      </w:pPr>
      <w:bookmarkStart w:id="11" w:name="_Toc198912767"/>
      <w:r>
        <w:t>Datenbereich-Menü</w:t>
      </w:r>
      <w:bookmarkEnd w:id="11"/>
    </w:p>
    <w:p w:rsidR="00D33FC5" w:rsidRDefault="00D33FC5" w:rsidP="00D72511">
      <w:pPr>
        <w:pStyle w:val="Heading4"/>
        <w:ind w:left="0"/>
      </w:pPr>
      <w:r>
        <w:t>Menü „Datei“</w:t>
      </w:r>
    </w:p>
    <w:p w:rsidR="00D33FC5" w:rsidRDefault="00D33FC5" w:rsidP="003A2413">
      <w:pPr>
        <w:jc w:val="center"/>
      </w:pPr>
      <w:r>
        <w:rPr>
          <w:noProof/>
          <w:lang w:val="de-AT" w:eastAsia="de-AT"/>
        </w:rPr>
        <w:pict>
          <v:oval id="_x0000_s1049" style="position:absolute;left:0;text-align:left;margin-left:-4.5pt;margin-top:11.05pt;width:139.7pt;height:134.25pt;z-index:251658752" filled="f" strokeweight="1.5pt"/>
        </w:pict>
      </w:r>
      <w:r w:rsidRPr="00C70C37">
        <w:rPr>
          <w:noProof/>
          <w:lang w:val="de-AT" w:eastAsia="de-AT"/>
        </w:rPr>
        <w:pict>
          <v:shape id="Bild 11" o:spid="_x0000_i1037" type="#_x0000_t75" style="width:449.25pt;height:243.75pt;visibility:visible">
            <v:imagedata r:id="rId20" o:title=""/>
          </v:shape>
        </w:pict>
      </w:r>
    </w:p>
    <w:p w:rsidR="00D33FC5" w:rsidRDefault="00D33FC5" w:rsidP="003B22A7">
      <w:pPr>
        <w:spacing w:after="0"/>
        <w:ind w:left="0"/>
        <w:rPr>
          <w:noProof/>
          <w:lang w:eastAsia="de-DE"/>
        </w:rPr>
      </w:pPr>
      <w:r>
        <w:t xml:space="preserve">Unter </w:t>
      </w:r>
      <w:r w:rsidRPr="00EC2A9C">
        <w:rPr>
          <w:b/>
          <w:u w:val="single"/>
        </w:rPr>
        <w:t>Datei neu…</w:t>
      </w:r>
      <w:r>
        <w:rPr>
          <w:u w:val="single"/>
        </w:rPr>
        <w:t xml:space="preserve"> </w:t>
      </w:r>
      <w:r>
        <w:t>wird ein neues Projekt erstellt. Es öffnet sich ein Fenster, in dem Sie gefragt werden, ob Sie ein neues Projekt anlegen möchten.</w:t>
      </w:r>
      <w:r w:rsidRPr="003B22A7">
        <w:rPr>
          <w:noProof/>
          <w:lang w:eastAsia="de-DE"/>
        </w:rPr>
        <w:t xml:space="preserve"> </w:t>
      </w:r>
    </w:p>
    <w:p w:rsidR="00D33FC5" w:rsidRDefault="00D33FC5" w:rsidP="003B22A7">
      <w:pPr>
        <w:pStyle w:val="NoSpacing"/>
      </w:pPr>
      <w:r>
        <w:t>Drücken Sie auf „Ja“ und geben Sie den neuen Namen des Projektes ein.</w:t>
      </w:r>
    </w:p>
    <w:p w:rsidR="00D33FC5" w:rsidRDefault="00D33FC5" w:rsidP="003B22A7">
      <w:pPr>
        <w:pStyle w:val="NoSpacing"/>
      </w:pPr>
      <w:r>
        <w:t>Bitte bestätigen Sie erneut Ihre Eingabe.</w:t>
      </w:r>
    </w:p>
    <w:p w:rsidR="00D33FC5" w:rsidRDefault="00D33FC5" w:rsidP="003B22A7">
      <w:pPr>
        <w:pStyle w:val="NoSpacing"/>
      </w:pPr>
    </w:p>
    <w:p w:rsidR="00D33FC5" w:rsidRDefault="00D33FC5" w:rsidP="00B35999">
      <w:pPr>
        <w:ind w:left="0"/>
        <w:jc w:val="center"/>
      </w:pPr>
      <w:r w:rsidRPr="00C70C37">
        <w:rPr>
          <w:noProof/>
          <w:lang w:val="de-AT" w:eastAsia="de-AT"/>
        </w:rPr>
        <w:pict>
          <v:shape id="Bild 12" o:spid="_x0000_i1038" type="#_x0000_t75" style="width:230.25pt;height:213.75pt;visibility:visible">
            <v:imagedata r:id="rId21" o:title=""/>
          </v:shape>
        </w:pict>
      </w:r>
    </w:p>
    <w:p w:rsidR="00D33FC5" w:rsidRPr="00D72511" w:rsidRDefault="00D33FC5" w:rsidP="00D72511">
      <w:pPr>
        <w:pStyle w:val="NoSpacing"/>
        <w:jc w:val="center"/>
      </w:pPr>
    </w:p>
    <w:p w:rsidR="00D33FC5" w:rsidRDefault="00D33FC5">
      <w:r>
        <w:br w:type="page"/>
      </w:r>
    </w:p>
    <w:p w:rsidR="00D33FC5" w:rsidRDefault="00D33FC5" w:rsidP="00B35999">
      <w:pPr>
        <w:ind w:left="0"/>
      </w:pPr>
      <w:r>
        <w:t xml:space="preserve">Unter </w:t>
      </w:r>
      <w:r w:rsidRPr="00D20F90">
        <w:rPr>
          <w:b/>
          <w:u w:val="single"/>
        </w:rPr>
        <w:t>Datei öffnen…</w:t>
      </w:r>
      <w:r>
        <w:t xml:space="preserve"> ist es möglich, ein bereits bestehendes Projekt zu suchen und zu öffnen.</w:t>
      </w:r>
    </w:p>
    <w:p w:rsidR="00D33FC5" w:rsidRDefault="00D33FC5" w:rsidP="00B35999">
      <w:pPr>
        <w:ind w:left="0"/>
      </w:pPr>
      <w:r>
        <w:t xml:space="preserve">Unter </w:t>
      </w:r>
      <w:r w:rsidRPr="00D20F90">
        <w:rPr>
          <w:b/>
          <w:u w:val="single"/>
        </w:rPr>
        <w:t>Datei speichern…</w:t>
      </w:r>
      <w:r>
        <w:t xml:space="preserve"> und </w:t>
      </w:r>
      <w:r w:rsidRPr="00D20F90">
        <w:rPr>
          <w:b/>
          <w:u w:val="single"/>
        </w:rPr>
        <w:t>Datei speichern unter…</w:t>
      </w:r>
      <w:r>
        <w:t xml:space="preserve"> ist es Ihnen möglich das Projekt abzuspeichern. </w:t>
      </w:r>
    </w:p>
    <w:p w:rsidR="00D33FC5" w:rsidRDefault="00D33FC5" w:rsidP="00B35999">
      <w:pPr>
        <w:ind w:left="0"/>
      </w:pPr>
      <w:r>
        <w:t xml:space="preserve">Unter dem Punkt </w:t>
      </w:r>
      <w:r w:rsidRPr="00D20F90">
        <w:rPr>
          <w:b/>
          <w:u w:val="single"/>
        </w:rPr>
        <w:t>Info</w:t>
      </w:r>
      <w:r w:rsidRPr="00D20F90">
        <w:rPr>
          <w:b/>
        </w:rPr>
        <w:t xml:space="preserve"> </w:t>
      </w:r>
      <w:r>
        <w:t>erfahren Sie Informationen über das Programm.</w:t>
      </w:r>
    </w:p>
    <w:p w:rsidR="00D33FC5" w:rsidRDefault="00D33FC5" w:rsidP="00B35999">
      <w:pPr>
        <w:ind w:left="0"/>
      </w:pPr>
      <w:r>
        <w:t xml:space="preserve">Mit </w:t>
      </w:r>
      <w:r w:rsidRPr="00D20F90">
        <w:rPr>
          <w:b/>
          <w:u w:val="single"/>
        </w:rPr>
        <w:t>Beenden</w:t>
      </w:r>
      <w:r>
        <w:t xml:space="preserve"> wird das Programm geschlossen.</w:t>
      </w:r>
    </w:p>
    <w:p w:rsidR="00D33FC5" w:rsidRDefault="00D33FC5" w:rsidP="00B35999">
      <w:pPr>
        <w:ind w:left="0"/>
      </w:pPr>
      <w:r>
        <w:t xml:space="preserve">Mit </w:t>
      </w:r>
      <w:r w:rsidRPr="00117AE6">
        <w:rPr>
          <w:b/>
          <w:u w:val="single"/>
        </w:rPr>
        <w:t>Abmelden</w:t>
      </w:r>
      <w:r>
        <w:t xml:space="preserve"> können die Benutzerinnen sich vom Programm abmelden. Nach einem Bestätigungsklick kehren sie zum Anmeldebildschirm zurück.</w:t>
      </w:r>
    </w:p>
    <w:p w:rsidR="00D33FC5" w:rsidRDefault="00D33FC5" w:rsidP="006F05CD">
      <w:pPr>
        <w:pStyle w:val="Heading4"/>
        <w:ind w:left="0"/>
      </w:pPr>
      <w:r>
        <w:t>Menü „Elemente“</w:t>
      </w:r>
    </w:p>
    <w:p w:rsidR="00D33FC5" w:rsidRDefault="00D33FC5" w:rsidP="006F05CD">
      <w:pPr>
        <w:pStyle w:val="NoSpacing"/>
      </w:pPr>
      <w:r>
        <w:t>Unter diesem Menüpunkt werden die Elemente des Baumes (links) editiert.</w:t>
      </w:r>
    </w:p>
    <w:p w:rsidR="00D33FC5" w:rsidRDefault="00D33FC5" w:rsidP="006F05CD">
      <w:pPr>
        <w:pStyle w:val="NoSpacing"/>
      </w:pPr>
    </w:p>
    <w:p w:rsidR="00D33FC5" w:rsidRPr="00D7037D" w:rsidRDefault="00D33FC5" w:rsidP="006F05CD">
      <w:pPr>
        <w:pStyle w:val="NoSpacing"/>
        <w:rPr>
          <w:b/>
          <w:u w:val="single"/>
        </w:rPr>
      </w:pPr>
      <w:r w:rsidRPr="00D7037D">
        <w:rPr>
          <w:b/>
          <w:u w:val="single"/>
        </w:rPr>
        <w:t>„Element hier erstellen“:</w:t>
      </w:r>
    </w:p>
    <w:p w:rsidR="00D33FC5" w:rsidRDefault="00D33FC5" w:rsidP="006F05CD">
      <w:pPr>
        <w:pStyle w:val="NoSpacing"/>
      </w:pPr>
      <w:r>
        <w:t xml:space="preserve">Zunächst müssen Sie das Element aussuchen unter dem Sie ein Neues Element einfügen möchten. Danach klicken Sie auf den Punkt „Element hier erstellen“. </w:t>
      </w:r>
    </w:p>
    <w:p w:rsidR="00D33FC5" w:rsidRPr="006F05CD" w:rsidRDefault="00D33FC5" w:rsidP="006F05CD">
      <w:pPr>
        <w:pStyle w:val="NoSpacing"/>
      </w:pPr>
    </w:p>
    <w:p w:rsidR="00D33FC5" w:rsidRDefault="00D33FC5" w:rsidP="006F05CD">
      <w:pPr>
        <w:pStyle w:val="NoSpacing"/>
        <w:jc w:val="center"/>
      </w:pPr>
      <w:r>
        <w:rPr>
          <w:noProof/>
          <w:lang w:val="de-AT" w:eastAsia="de-AT"/>
        </w:rPr>
        <w:pict>
          <v:oval id="_x0000_s1050" style="position:absolute;left:0;text-align:left;margin-left:9.35pt;margin-top:10.4pt;width:123.35pt;height:109.55pt;z-index:251665920" filled="f" strokeweight="1.5pt"/>
        </w:pict>
      </w:r>
      <w:r>
        <w:rPr>
          <w:noProof/>
          <w:lang w:val="de-AT" w:eastAsia="de-AT"/>
        </w:rPr>
        <w:pict>
          <v:oval id="_x0000_s1051" style="position:absolute;left:0;text-align:left;margin-left:12.15pt;margin-top:145.6pt;width:61.25pt;height:15.05pt;z-index:251661824" filled="f" strokeweight="1.5pt"/>
        </w:pict>
      </w:r>
      <w:r w:rsidRPr="00C70C37">
        <w:rPr>
          <w:noProof/>
          <w:lang w:val="de-AT" w:eastAsia="de-AT"/>
        </w:rPr>
        <w:pict>
          <v:shape id="Bild 13" o:spid="_x0000_i1039" type="#_x0000_t75" style="width:449.25pt;height:213pt;visibility:visible">
            <v:imagedata r:id="rId22" o:title=""/>
          </v:shape>
        </w:pict>
      </w:r>
    </w:p>
    <w:p w:rsidR="00D33FC5" w:rsidRDefault="00D33FC5" w:rsidP="006F05CD">
      <w:pPr>
        <w:pStyle w:val="NoSpacing"/>
        <w:jc w:val="center"/>
      </w:pPr>
    </w:p>
    <w:p w:rsidR="00D33FC5" w:rsidRDefault="00D33FC5" w:rsidP="006F05CD">
      <w:pPr>
        <w:pStyle w:val="NoSpacing"/>
      </w:pPr>
      <w:r>
        <w:t>Es öffnet sich ein Fenster, in dem Sie zwischen einer Tabelle, die weitere Elemente enthalten kann, oder einem Blatt wählen müssen, falls das Oberelement nicht die Übersicht ist. (Dort kann nur ein Bereich eingefügt werden.)</w:t>
      </w:r>
    </w:p>
    <w:p w:rsidR="00D33FC5" w:rsidRDefault="00D33FC5" w:rsidP="001616CB">
      <w:pPr>
        <w:pStyle w:val="NoSpacing"/>
        <w:jc w:val="center"/>
      </w:pPr>
      <w:r>
        <w:rPr>
          <w:noProof/>
          <w:lang w:val="de-AT" w:eastAsia="de-AT"/>
        </w:rPr>
        <w:pict>
          <v:oval id="_x0000_s1052" style="position:absolute;left:0;text-align:left;margin-left:170.1pt;margin-top:90.05pt;width:58.95pt;height:26.25pt;z-index:251659776" filled="f" strokeweight="1.5pt"/>
        </w:pict>
      </w:r>
      <w:r w:rsidRPr="00C70C37">
        <w:rPr>
          <w:noProof/>
          <w:lang w:val="de-AT" w:eastAsia="de-AT"/>
        </w:rPr>
        <w:pict>
          <v:shape id="Bild 14" o:spid="_x0000_i1040" type="#_x0000_t75" style="width:198pt;height:131.25pt;visibility:visible">
            <v:imagedata r:id="rId23" o:title=""/>
          </v:shape>
        </w:pict>
      </w:r>
    </w:p>
    <w:p w:rsidR="00D33FC5" w:rsidRDefault="00D33FC5">
      <w:r>
        <w:br w:type="page"/>
      </w:r>
    </w:p>
    <w:p w:rsidR="00D33FC5" w:rsidRDefault="00D33FC5" w:rsidP="000B74FC">
      <w:pPr>
        <w:pStyle w:val="NoSpacing"/>
        <w:spacing w:before="120" w:after="120"/>
      </w:pPr>
      <w:r>
        <w:t>Anschließend geben Sie den Namen des Elementes ein:</w:t>
      </w:r>
    </w:p>
    <w:p w:rsidR="00D33FC5" w:rsidRDefault="00D33FC5" w:rsidP="000B74FC">
      <w:pPr>
        <w:pStyle w:val="NoSpacing"/>
        <w:jc w:val="center"/>
      </w:pPr>
      <w:r>
        <w:rPr>
          <w:noProof/>
          <w:lang w:val="de-AT" w:eastAsia="de-AT"/>
        </w:rPr>
        <w:pict>
          <v:oval id="_x0000_s1053" style="position:absolute;left:0;text-align:left;margin-left:175.15pt;margin-top:84.25pt;width:54pt;height:26.25pt;z-index:251660800" filled="f" strokeweight="1.5pt"/>
        </w:pict>
      </w:r>
      <w:r w:rsidRPr="00C70C37">
        <w:rPr>
          <w:noProof/>
          <w:lang w:val="de-AT" w:eastAsia="de-AT"/>
        </w:rPr>
        <w:pict>
          <v:shape id="Bild 15" o:spid="_x0000_i1041" type="#_x0000_t75" style="width:200.25pt;height:125.25pt;visibility:visible">
            <v:imagedata r:id="rId24" o:title=""/>
          </v:shape>
        </w:pict>
      </w:r>
    </w:p>
    <w:p w:rsidR="00D33FC5" w:rsidRDefault="00D33FC5" w:rsidP="000B74FC">
      <w:pPr>
        <w:pStyle w:val="NoSpacing"/>
        <w:jc w:val="center"/>
      </w:pPr>
    </w:p>
    <w:p w:rsidR="00D33FC5" w:rsidRDefault="00D33FC5" w:rsidP="006F05CD">
      <w:pPr>
        <w:pStyle w:val="NoSpacing"/>
      </w:pPr>
      <w:r>
        <w:t>Bei einem Blatt ist das Hinzufügen eines Elementes somit abgeschlossen und Sie können die zugehörigen Daten eingeben (dazu später). Wenn Sie jedoch eine Tabelle einfügen, wird automatisch ein Blatt mit dem selben Namen darunter angelegt. Eine Tabelle muss immer mindestens ein Blatt besitzen.</w:t>
      </w:r>
    </w:p>
    <w:p w:rsidR="00D33FC5" w:rsidRDefault="00D33FC5" w:rsidP="006F05CD">
      <w:pPr>
        <w:pStyle w:val="NoSpacing"/>
      </w:pPr>
      <w:r>
        <w:rPr>
          <w:noProof/>
          <w:lang w:val="de-AT" w:eastAsia="de-AT"/>
        </w:rPr>
        <w:pict>
          <v:shape id="Bild 3" o:spid="_x0000_s1054" type="#_x0000_t75" style="position:absolute;margin-left:0;margin-top:.4pt;width:112.25pt;height:75.1pt;z-index:251664896;visibility:visible;mso-position-horizontal:left">
            <v:imagedata r:id="rId25" o:title=""/>
            <w10:wrap type="square"/>
          </v:shape>
        </w:pict>
      </w:r>
    </w:p>
    <w:p w:rsidR="00D33FC5" w:rsidRDefault="00D33FC5" w:rsidP="006F05CD">
      <w:pPr>
        <w:pStyle w:val="NoSpacing"/>
      </w:pPr>
      <w:r>
        <w:t>Hier in der Grafik wäre das bei der Tabelle „test“ der Fall.</w:t>
      </w:r>
    </w:p>
    <w:p w:rsidR="00D33FC5" w:rsidRDefault="00D33FC5" w:rsidP="006F05CD">
      <w:pPr>
        <w:pStyle w:val="NoSpacing"/>
      </w:pPr>
      <w:r>
        <w:t>Um das Blatt umbenennen zu können, lesen Sie bitte den Abschnitt „Element umbenennen“.</w:t>
      </w:r>
    </w:p>
    <w:p w:rsidR="00D33FC5" w:rsidRDefault="00D33FC5" w:rsidP="006F05CD">
      <w:pPr>
        <w:pStyle w:val="NoSpacing"/>
      </w:pPr>
    </w:p>
    <w:p w:rsidR="00D33FC5" w:rsidRDefault="00D33FC5" w:rsidP="006F05CD">
      <w:pPr>
        <w:pStyle w:val="NoSpacing"/>
      </w:pPr>
    </w:p>
    <w:p w:rsidR="00D33FC5" w:rsidRDefault="00D33FC5" w:rsidP="006F05CD">
      <w:pPr>
        <w:pStyle w:val="NoSpacing"/>
      </w:pPr>
    </w:p>
    <w:p w:rsidR="00D33FC5" w:rsidRDefault="00D33FC5" w:rsidP="006F05CD">
      <w:pPr>
        <w:pStyle w:val="NoSpacing"/>
        <w:rPr>
          <w:b/>
          <w:u w:val="single"/>
        </w:rPr>
      </w:pPr>
      <w:r w:rsidRPr="0015035A">
        <w:rPr>
          <w:b/>
          <w:u w:val="single"/>
        </w:rPr>
        <w:t>„Element verschieben“:</w:t>
      </w:r>
    </w:p>
    <w:p w:rsidR="00D33FC5" w:rsidRPr="0015035A" w:rsidRDefault="00D33FC5" w:rsidP="006F05CD">
      <w:pPr>
        <w:pStyle w:val="NoSpacing"/>
      </w:pPr>
      <w:r w:rsidRPr="0015035A">
        <w:t>Zunächst</w:t>
      </w:r>
      <w:r>
        <w:t xml:space="preserve"> wählen Sie links in dem Datenbaum das gewünschte Element (es kann eine Tabelle oder ein Blatt verschoben werden) aus und drücken Sie unter dem Menü „Elemente“ den Punkt „Element verschieben“. Daraufhin öffnet sich ein Fenster, in dem Sie den Zielordner angeben müssen. Um Ihre Wahl zu bestätigen, drücken Sie „Ja“.</w:t>
      </w:r>
    </w:p>
    <w:p w:rsidR="00D33FC5" w:rsidRDefault="00D33FC5" w:rsidP="0019476D">
      <w:pPr>
        <w:pStyle w:val="NoSpacing"/>
        <w:jc w:val="center"/>
        <w:rPr>
          <w:b/>
          <w:u w:val="single"/>
        </w:rPr>
      </w:pPr>
      <w:r w:rsidRPr="00C70C37">
        <w:rPr>
          <w:b/>
          <w:noProof/>
          <w:lang w:val="de-AT" w:eastAsia="de-AT"/>
        </w:rPr>
        <w:pict>
          <v:shape id="Bild 16" o:spid="_x0000_i1042" type="#_x0000_t75" style="width:222.75pt;height:219pt;visibility:visible">
            <v:imagedata r:id="rId26" o:title=""/>
          </v:shape>
        </w:pict>
      </w:r>
    </w:p>
    <w:p w:rsidR="00D33FC5" w:rsidRDefault="00D33FC5" w:rsidP="0019476D">
      <w:pPr>
        <w:pStyle w:val="NoSpacing"/>
      </w:pPr>
      <w:r w:rsidRPr="0019476D">
        <w:t>Das</w:t>
      </w:r>
      <w:r>
        <w:t xml:space="preserve"> Element wurde erfolgreich verschoben. Wird eine Fehlermeldung ausgegeben oder das Element plötzlich nicht mehr bzw. nicht an der richtigen Stelle angezeigt, wenden Sie sich bitte an die Administratorin.</w:t>
      </w:r>
    </w:p>
    <w:p w:rsidR="00D33FC5" w:rsidRDefault="00D33FC5" w:rsidP="0019476D">
      <w:pPr>
        <w:pStyle w:val="NoSpacing"/>
      </w:pPr>
    </w:p>
    <w:p w:rsidR="00D33FC5" w:rsidRDefault="00D33FC5">
      <w:pPr>
        <w:rPr>
          <w:b/>
          <w:u w:val="single"/>
        </w:rPr>
      </w:pPr>
      <w:r>
        <w:rPr>
          <w:b/>
          <w:u w:val="single"/>
        </w:rPr>
        <w:br w:type="page"/>
      </w:r>
    </w:p>
    <w:p w:rsidR="00D33FC5" w:rsidRPr="00DD608B" w:rsidRDefault="00D33FC5" w:rsidP="0019476D">
      <w:pPr>
        <w:pStyle w:val="NoSpacing"/>
        <w:rPr>
          <w:b/>
          <w:u w:val="single"/>
        </w:rPr>
      </w:pPr>
      <w:r w:rsidRPr="00DD608B">
        <w:rPr>
          <w:b/>
          <w:u w:val="single"/>
        </w:rPr>
        <w:t>„Element umbenennen“:</w:t>
      </w:r>
    </w:p>
    <w:p w:rsidR="00D33FC5" w:rsidRDefault="00D33FC5" w:rsidP="00AD7FE9">
      <w:pPr>
        <w:pStyle w:val="NoSpacing"/>
      </w:pPr>
      <w:r w:rsidRPr="00C0083A">
        <w:t xml:space="preserve">Sie werden aufgefordert, einen neuen Namen für das </w:t>
      </w:r>
      <w:r>
        <w:t>ausgewählte Element</w:t>
      </w:r>
      <w:r w:rsidRPr="00C0083A">
        <w:t xml:space="preserve"> einzugeben.</w:t>
      </w:r>
    </w:p>
    <w:p w:rsidR="00D33FC5" w:rsidRDefault="00D33FC5" w:rsidP="00C0083A">
      <w:pPr>
        <w:pStyle w:val="NoSpacing"/>
        <w:jc w:val="center"/>
        <w:rPr>
          <w:b/>
          <w:u w:val="single"/>
        </w:rPr>
      </w:pPr>
      <w:r w:rsidRPr="00C70C37">
        <w:rPr>
          <w:b/>
          <w:noProof/>
          <w:lang w:val="de-AT" w:eastAsia="de-AT"/>
        </w:rPr>
        <w:pict>
          <v:shape id="Bild 17" o:spid="_x0000_i1043" type="#_x0000_t75" style="width:183pt;height:106.5pt;visibility:visible">
            <v:imagedata r:id="rId27" o:title=""/>
          </v:shape>
        </w:pict>
      </w:r>
    </w:p>
    <w:p w:rsidR="00D33FC5" w:rsidRDefault="00D33FC5" w:rsidP="0019476D">
      <w:pPr>
        <w:pStyle w:val="NoSpacing"/>
      </w:pPr>
      <w:r>
        <w:t>Alternativ lassen sich die Namen der einzelnen Elemente vom linken Datenbaum auch übersichtlich im Tab „Wertetabelle“ umbenennen. Dazu müssen Sie nur den übergeordneten Knoten auswählen und die betreffende Zelle in der Spalte „Element“ direkt verändern.</w:t>
      </w:r>
    </w:p>
    <w:p w:rsidR="00D33FC5" w:rsidRPr="0019476D" w:rsidRDefault="00D33FC5" w:rsidP="0019476D">
      <w:pPr>
        <w:pStyle w:val="NoSpacing"/>
        <w:rPr>
          <w:b/>
          <w:u w:val="single"/>
        </w:rPr>
      </w:pPr>
      <w:r w:rsidRPr="00C0083A">
        <w:br w:type="textWrapping" w:clear="all"/>
      </w:r>
      <w:r>
        <w:rPr>
          <w:b/>
          <w:u w:val="single"/>
        </w:rPr>
        <w:t>„Element entfernen“:</w:t>
      </w:r>
    </w:p>
    <w:p w:rsidR="00D33FC5" w:rsidRDefault="00D33FC5" w:rsidP="0019476D">
      <w:pPr>
        <w:pStyle w:val="NoSpacing"/>
      </w:pPr>
      <w:r w:rsidRPr="0015035A">
        <w:t>Zunächst</w:t>
      </w:r>
      <w:r>
        <w:t xml:space="preserve"> wählen Sie links in dem Datenbaum das gewünschte Element (es kann eine Tabelle oder ein Blatt gelöscht werden) aus und drücken Sie unter dem Menü „Elemente“ den Punkt „Element entfernen“.</w:t>
      </w:r>
    </w:p>
    <w:p w:rsidR="00D33FC5" w:rsidRDefault="00D33FC5" w:rsidP="0019476D">
      <w:pPr>
        <w:pStyle w:val="NoSpacing"/>
        <w:jc w:val="center"/>
      </w:pPr>
      <w:r w:rsidRPr="00C70C37">
        <w:rPr>
          <w:noProof/>
          <w:lang w:val="de-AT" w:eastAsia="de-AT"/>
        </w:rPr>
        <w:pict>
          <v:shape id="Bild 18" o:spid="_x0000_i1044" type="#_x0000_t75" style="width:256.5pt;height:88.5pt;visibility:visible">
            <v:imagedata r:id="rId28" o:title=""/>
          </v:shape>
        </w:pict>
      </w:r>
    </w:p>
    <w:p w:rsidR="00D33FC5" w:rsidRDefault="00D33FC5" w:rsidP="0019476D">
      <w:pPr>
        <w:pStyle w:val="NoSpacing"/>
        <w:jc w:val="center"/>
      </w:pPr>
    </w:p>
    <w:p w:rsidR="00D33FC5" w:rsidRDefault="00D33FC5" w:rsidP="0019476D">
      <w:pPr>
        <w:pStyle w:val="NoSpacing"/>
      </w:pPr>
      <w:r>
        <w:t>Bestätigen Sie Ihre Wahl mit „Ja“.</w:t>
      </w:r>
    </w:p>
    <w:p w:rsidR="00D33FC5" w:rsidRDefault="00D33FC5" w:rsidP="0019476D">
      <w:pPr>
        <w:pStyle w:val="NoSpacing"/>
      </w:pPr>
      <w:r>
        <w:t>Wenn die Tabelle nur ein Blatt besitzt, ist es nicht möglich dieses zu löschen, da jede Tabelle mindestens ein Blatt besitzen muss.</w:t>
      </w:r>
    </w:p>
    <w:p w:rsidR="00D33FC5" w:rsidRDefault="00D33FC5" w:rsidP="0019476D">
      <w:pPr>
        <w:pStyle w:val="NoSpacing"/>
      </w:pPr>
    </w:p>
    <w:p w:rsidR="00D33FC5" w:rsidRDefault="00D33FC5" w:rsidP="00AD7FE9">
      <w:pPr>
        <w:pStyle w:val="NoSpacing"/>
        <w:rPr>
          <w:b/>
          <w:u w:val="single"/>
        </w:rPr>
      </w:pPr>
      <w:r w:rsidRPr="00530ABB">
        <w:rPr>
          <w:b/>
          <w:u w:val="single"/>
        </w:rPr>
        <w:t>„Priorität festlegen“:</w:t>
      </w:r>
    </w:p>
    <w:p w:rsidR="00D33FC5" w:rsidRDefault="00D33FC5" w:rsidP="00AD7FE9">
      <w:pPr>
        <w:pStyle w:val="NoSpacing"/>
      </w:pPr>
      <w:r w:rsidRPr="00530ABB">
        <w:t xml:space="preserve">Ausgenommen </w:t>
      </w:r>
      <w:r>
        <w:t>der Übersicht (Rootelement) lassen sich zu allen Elementen Prioritäten von 1 bis 10 angeben. Dazu wählen sie links im Datenbaum das gewünschte Element aus und geben über den Menüpunkt „Priorität festlegen“ den neuen Wert ein.</w:t>
      </w:r>
    </w:p>
    <w:p w:rsidR="00D33FC5" w:rsidRDefault="00D33FC5" w:rsidP="00AD7FE9">
      <w:pPr>
        <w:pStyle w:val="NoSpacing"/>
      </w:pPr>
      <w:r w:rsidRPr="00906ABD">
        <w:rPr>
          <w:highlight w:val="yellow"/>
        </w:rPr>
        <w:t>Bug: Der Menüpunkt verändert nie Werte!</w:t>
      </w:r>
    </w:p>
    <w:p w:rsidR="00D33FC5" w:rsidRDefault="00D33FC5" w:rsidP="00AD7FE9">
      <w:pPr>
        <w:pStyle w:val="NoSpacing"/>
      </w:pPr>
      <w:r>
        <w:sym w:font="Wingdings" w:char="F0E0"/>
      </w:r>
      <w:r>
        <w:t xml:space="preserve"> Screenshot</w:t>
      </w:r>
    </w:p>
    <w:p w:rsidR="00D33FC5" w:rsidRDefault="00D33FC5" w:rsidP="00AD7FE9">
      <w:pPr>
        <w:pStyle w:val="NoSpacing"/>
      </w:pPr>
    </w:p>
    <w:p w:rsidR="00D33FC5" w:rsidRPr="00530ABB" w:rsidRDefault="00D33FC5" w:rsidP="00AD7FE9">
      <w:pPr>
        <w:pStyle w:val="NoSpacing"/>
      </w:pPr>
      <w:r>
        <w:t>Klicken Sie danach auf das übergeordnete Element, so sehen Sie in der Spalte „Priorität“ die eben vorgenommene Änderung (dazu muss der Tab „Wertetabelle“ aktiv sein). Alternativ können Sie auch hier in der eben genannten Wertetabelle die einzelnen Prioritäten direkt verändern.</w:t>
      </w:r>
    </w:p>
    <w:p w:rsidR="00D33FC5" w:rsidRPr="00AE020C" w:rsidRDefault="00D33FC5" w:rsidP="00AD7FE9">
      <w:pPr>
        <w:pStyle w:val="NoSpacing"/>
      </w:pPr>
    </w:p>
    <w:p w:rsidR="00D33FC5" w:rsidRPr="00530ABB" w:rsidRDefault="00D33FC5" w:rsidP="00AD7FE9">
      <w:pPr>
        <w:pStyle w:val="NoSpacing"/>
        <w:rPr>
          <w:b/>
          <w:u w:val="single"/>
        </w:rPr>
      </w:pPr>
      <w:r w:rsidRPr="00530ABB">
        <w:rPr>
          <w:b/>
          <w:u w:val="single"/>
        </w:rPr>
        <w:t>„Bewertung festlegen“:</w:t>
      </w:r>
    </w:p>
    <w:p w:rsidR="00D33FC5" w:rsidRDefault="00D33FC5" w:rsidP="00AD7FE9">
      <w:pPr>
        <w:pStyle w:val="NoSpacing"/>
      </w:pPr>
      <w:r>
        <w:t>Bewerten lassen sich nur Tabellenblätter, also die untersten Einheiten, welche die Datenpunkte speichern. Es muss links im Datenbaum das entsprechende Blatt ausgewählt. Es lässt sich dann über den Menüpunkt „Bewertung festlegen“ für dieses Blatt eine Schulnote (1 bis 5) vergeben.</w:t>
      </w:r>
    </w:p>
    <w:p w:rsidR="00D33FC5" w:rsidRDefault="00D33FC5" w:rsidP="00AD7FE9">
      <w:pPr>
        <w:pStyle w:val="NoSpacing"/>
      </w:pPr>
      <w:r>
        <w:sym w:font="Wingdings" w:char="F0E0"/>
      </w:r>
      <w:r>
        <w:t xml:space="preserve"> Screenshot</w:t>
      </w:r>
    </w:p>
    <w:p w:rsidR="00D33FC5" w:rsidRDefault="00D33FC5" w:rsidP="00AD7FE9">
      <w:pPr>
        <w:pStyle w:val="NoSpacing"/>
      </w:pPr>
    </w:p>
    <w:p w:rsidR="00D33FC5" w:rsidRDefault="00D33FC5" w:rsidP="00AD7FE9">
      <w:pPr>
        <w:pStyle w:val="NoSpacing"/>
      </w:pPr>
      <w:r>
        <w:t>Klicken Sie danach auf das übergeordnete Element, so sehen Sie in der Spalte „Zusammenfassung“ die eben vorgenommene Änderung (dazu muss der Tab „Wertetabelle“ aktiv sein). Alternativ können Sie auch hier (genauso wie im vorigen Punkt „Prioritäten festlegen“ erwähnt) die Bewertungen direkt verändern.</w:t>
      </w:r>
    </w:p>
    <w:p w:rsidR="00D33FC5" w:rsidRPr="00B01946" w:rsidRDefault="00D33FC5" w:rsidP="00AD7FE9">
      <w:pPr>
        <w:pStyle w:val="NoSpacing"/>
      </w:pPr>
    </w:p>
    <w:p w:rsidR="00D33FC5" w:rsidRPr="00A20FC2" w:rsidRDefault="00D33FC5" w:rsidP="00AD7FE9">
      <w:pPr>
        <w:pStyle w:val="NoSpacing"/>
        <w:rPr>
          <w:b/>
          <w:u w:val="single"/>
        </w:rPr>
      </w:pPr>
      <w:r w:rsidRPr="00A20FC2">
        <w:rPr>
          <w:b/>
          <w:u w:val="single"/>
        </w:rPr>
        <w:t>„Werte in ein Blatt eintragen“:</w:t>
      </w:r>
    </w:p>
    <w:p w:rsidR="00D33FC5" w:rsidRDefault="00D33FC5" w:rsidP="00AD7FE9">
      <w:pPr>
        <w:pStyle w:val="NoSpacing"/>
      </w:pPr>
      <w:r>
        <w:t>Dieser Aktion ist nicht über einen Menüpunkt möglich, sondern nur direkt im Tab „Wertetabelle“ eines Tabellenblattes.  Wählen Sie aus dem linken Datenbaum ein entsprechendes Blatt aus und vergewissern Sie sich, dass Sie sich in der Tabellenansicht befinden.</w:t>
      </w:r>
    </w:p>
    <w:p w:rsidR="00D33FC5" w:rsidRDefault="00D33FC5" w:rsidP="00AD7FE9">
      <w:pPr>
        <w:pStyle w:val="NoSpacing"/>
      </w:pPr>
      <w:r>
        <w:sym w:font="Wingdings" w:char="F0E0"/>
      </w:r>
      <w:r>
        <w:t xml:space="preserve"> Screenshot</w:t>
      </w:r>
    </w:p>
    <w:p w:rsidR="00D33FC5" w:rsidRDefault="00D33FC5" w:rsidP="00AD7FE9">
      <w:pPr>
        <w:pStyle w:val="NoSpacing"/>
      </w:pPr>
    </w:p>
    <w:p w:rsidR="00D33FC5" w:rsidRPr="00A20FC2" w:rsidRDefault="00D33FC5" w:rsidP="00AD7FE9">
      <w:pPr>
        <w:pStyle w:val="NoSpacing"/>
      </w:pPr>
      <w:r>
        <w:t>Im unteren Bereich sehen Sie entsprechende Eingabefelder für neue Datenpunkte, welche vollständig ausgefüllt werden müssen. Das Feld „Bezeichnung“ kann beliebiger Text sein; das Feld „Wert“ darf nur eine Zahl sein (als Komma muss der Punkt verwendet werden). Klicken Sie anschließend auf „Neuen Datenpunkt hinzufügen“ und es wird eine neue Zeile in der Tabelle angelegt.</w:t>
      </w:r>
    </w:p>
    <w:p w:rsidR="00D33FC5" w:rsidRDefault="00D33FC5" w:rsidP="00C0083A">
      <w:pPr>
        <w:pStyle w:val="Heading1"/>
        <w:ind w:left="0"/>
      </w:pPr>
      <w:bookmarkStart w:id="12" w:name="_Toc198912768"/>
      <w:r>
        <w:t>Schreiberbereich</w:t>
      </w:r>
      <w:bookmarkEnd w:id="12"/>
    </w:p>
    <w:p w:rsidR="00D33FC5" w:rsidRPr="003E3ED9" w:rsidRDefault="00D33FC5" w:rsidP="00C0083A">
      <w:pPr>
        <w:ind w:left="0"/>
      </w:pPr>
      <w:r w:rsidRPr="003E3ED9">
        <w:t xml:space="preserve">Die Schreiberin hat die erforderlichen Rechte, Daten zu verändern und neu zu erstellen. </w:t>
      </w:r>
    </w:p>
    <w:p w:rsidR="00D33FC5" w:rsidRPr="00AD7FE9" w:rsidRDefault="00D33FC5" w:rsidP="00C0083A">
      <w:pPr>
        <w:ind w:left="0"/>
        <w:rPr>
          <w:color w:val="FF0000"/>
        </w:rPr>
      </w:pPr>
      <w:r w:rsidRPr="00AD7FE9">
        <w:rPr>
          <w:color w:val="FF0000"/>
        </w:rPr>
        <w:t>Kopie vom Datenbereich des Admins wird da reinkommen. Und zwar alles!</w:t>
      </w:r>
    </w:p>
    <w:p w:rsidR="00D33FC5" w:rsidRDefault="00D33FC5" w:rsidP="00BC1F9E">
      <w:pPr>
        <w:pStyle w:val="NoSpacing"/>
        <w:rPr>
          <w:b/>
          <w:u w:val="single"/>
        </w:rPr>
      </w:pPr>
      <w:r w:rsidRPr="00BB3F93">
        <w:rPr>
          <w:b/>
          <w:u w:val="single"/>
        </w:rPr>
        <w:t>Passwort ändern:</w:t>
      </w:r>
    </w:p>
    <w:p w:rsidR="00D33FC5" w:rsidRPr="00BB3F93" w:rsidRDefault="00D33FC5" w:rsidP="00BC1F9E">
      <w:pPr>
        <w:pStyle w:val="NoSpacing"/>
      </w:pPr>
      <w:r w:rsidRPr="00BB3F93">
        <w:t>Bitte wenden Sie sich an die Administratorin</w:t>
      </w:r>
      <w:r>
        <w:t>,</w:t>
      </w:r>
      <w:r w:rsidRPr="00BB3F93">
        <w:t xml:space="preserve"> wenn Si</w:t>
      </w:r>
      <w:r>
        <w:t xml:space="preserve">e Ihr Passwort vergessen haben </w:t>
      </w:r>
      <w:r w:rsidRPr="00BB3F93">
        <w:t>oder es einfach ändern lassen wollen.</w:t>
      </w:r>
    </w:p>
    <w:p w:rsidR="00D33FC5" w:rsidRDefault="00D33FC5" w:rsidP="00F2038F">
      <w:pPr>
        <w:pStyle w:val="Heading1"/>
        <w:ind w:left="0"/>
      </w:pPr>
      <w:bookmarkStart w:id="13" w:name="_Toc198912769"/>
      <w:r>
        <w:t>Leser-Bereich</w:t>
      </w:r>
      <w:bookmarkEnd w:id="13"/>
    </w:p>
    <w:p w:rsidR="00D33FC5" w:rsidRDefault="00D33FC5" w:rsidP="005D10D6">
      <w:pPr>
        <w:pStyle w:val="NoSpacing"/>
      </w:pPr>
      <w:r>
        <w:t xml:space="preserve">Nach der Anmeldung, sofern diese erfolgreich war, öffnet sich für Sie der Leser- oder Userbereich. </w:t>
      </w:r>
    </w:p>
    <w:p w:rsidR="00D33FC5" w:rsidRDefault="00D33FC5" w:rsidP="00F2038F">
      <w:pPr>
        <w:ind w:left="0"/>
      </w:pPr>
      <w:r>
        <w:t>Dieser Bereich ist für alle Userinnen, die keine Schreiberrechte besitzen. Hier können Sie die Daten ansehen.</w:t>
      </w:r>
    </w:p>
    <w:p w:rsidR="00D33FC5" w:rsidRPr="00994969" w:rsidRDefault="00D33FC5" w:rsidP="00994969">
      <w:pPr>
        <w:pStyle w:val="Heading3"/>
        <w:ind w:left="0"/>
      </w:pPr>
      <w:bookmarkStart w:id="14" w:name="_Toc198912770"/>
      <w:r>
        <w:t>Menü „Datei“</w:t>
      </w:r>
      <w:bookmarkEnd w:id="14"/>
    </w:p>
    <w:p w:rsidR="00D33FC5" w:rsidRDefault="00D33FC5" w:rsidP="00AD7FE9">
      <w:pPr>
        <w:spacing w:after="120"/>
        <w:ind w:left="0"/>
      </w:pPr>
      <w:r>
        <w:t xml:space="preserve">Unter </w:t>
      </w:r>
      <w:r w:rsidRPr="00D20F90">
        <w:rPr>
          <w:b/>
          <w:u w:val="single"/>
        </w:rPr>
        <w:t>Datei öffnen…</w:t>
      </w:r>
      <w:r>
        <w:t xml:space="preserve"> ist es möglich, ein bereits bestehendes Projekt zu suchen und zu öffnen.</w:t>
      </w:r>
    </w:p>
    <w:p w:rsidR="00D33FC5" w:rsidRDefault="00D33FC5" w:rsidP="00AD7FE9">
      <w:pPr>
        <w:spacing w:after="120"/>
        <w:ind w:left="0"/>
      </w:pPr>
      <w:r>
        <w:t xml:space="preserve">Unter dem Punkt </w:t>
      </w:r>
      <w:r w:rsidRPr="00D20F90">
        <w:rPr>
          <w:b/>
          <w:u w:val="single"/>
        </w:rPr>
        <w:t>Info</w:t>
      </w:r>
      <w:r w:rsidRPr="00D20F90">
        <w:rPr>
          <w:b/>
        </w:rPr>
        <w:t xml:space="preserve"> </w:t>
      </w:r>
      <w:r>
        <w:t>erfahren Sie Informationen über das Programm.</w:t>
      </w:r>
    </w:p>
    <w:p w:rsidR="00D33FC5" w:rsidRDefault="00D33FC5" w:rsidP="00AD7FE9">
      <w:pPr>
        <w:spacing w:after="120"/>
        <w:ind w:left="0"/>
      </w:pPr>
      <w:r>
        <w:t xml:space="preserve">Mit </w:t>
      </w:r>
      <w:r w:rsidRPr="00D20F90">
        <w:rPr>
          <w:b/>
          <w:u w:val="single"/>
        </w:rPr>
        <w:t>Beenden</w:t>
      </w:r>
      <w:r>
        <w:t xml:space="preserve"> wird das Programm geschlossen.</w:t>
      </w:r>
    </w:p>
    <w:p w:rsidR="00D33FC5" w:rsidRDefault="00D33FC5" w:rsidP="00AD7FE9">
      <w:pPr>
        <w:spacing w:after="120"/>
        <w:ind w:left="0"/>
      </w:pPr>
      <w:r>
        <w:t xml:space="preserve">Mit </w:t>
      </w:r>
      <w:r w:rsidRPr="00B166AE">
        <w:rPr>
          <w:b/>
          <w:u w:val="single"/>
        </w:rPr>
        <w:t>Abmelden</w:t>
      </w:r>
      <w:r>
        <w:t xml:space="preserve"> kehrt der Benutzer zum Anmeldebildschirm zurück.</w:t>
      </w:r>
    </w:p>
    <w:p w:rsidR="00D33FC5" w:rsidRDefault="00D33FC5" w:rsidP="00994969">
      <w:pPr>
        <w:pStyle w:val="NoSpacing"/>
        <w:jc w:val="center"/>
      </w:pPr>
      <w:r>
        <w:rPr>
          <w:noProof/>
          <w:lang w:val="de-AT" w:eastAsia="de-AT"/>
        </w:rPr>
        <w:pict>
          <v:oval id="_x0000_s1055" style="position:absolute;left:0;text-align:left;margin-left:115.75pt;margin-top:31.15pt;width:125.8pt;height:20.1pt;z-index:251662848" filled="f" strokeweight="1.5pt"/>
        </w:pict>
      </w:r>
      <w:r>
        <w:rPr>
          <w:noProof/>
          <w:lang w:val="de-AT" w:eastAsia="de-AT"/>
        </w:rPr>
        <w:pict>
          <v:oval id="_x0000_s1056" style="position:absolute;left:0;text-align:left;margin-left:23.65pt;margin-top:27.45pt;width:63.25pt;height:54.45pt;z-index:251663872" filled="f" strokeweight="1.5pt"/>
        </w:pict>
      </w:r>
      <w:r w:rsidRPr="00C70C37">
        <w:rPr>
          <w:noProof/>
          <w:lang w:val="de-AT" w:eastAsia="de-AT"/>
        </w:rPr>
        <w:pict>
          <v:shape id="Bild 19" o:spid="_x0000_i1045" type="#_x0000_t75" style="width:423pt;height:159pt;visibility:visible">
            <v:imagedata r:id="rId29" o:title=""/>
          </v:shape>
        </w:pict>
      </w:r>
    </w:p>
    <w:p w:rsidR="00D33FC5" w:rsidRDefault="00D33FC5" w:rsidP="0015035A">
      <w:pPr>
        <w:ind w:left="0"/>
        <w:rPr>
          <w:rFonts w:ascii="Cambria" w:hAnsi="Cambria"/>
          <w:b/>
          <w:bCs/>
          <w:color w:val="4F81BD"/>
        </w:rPr>
      </w:pPr>
    </w:p>
    <w:p w:rsidR="00D33FC5" w:rsidRDefault="00D33FC5" w:rsidP="00F2038F">
      <w:pPr>
        <w:pStyle w:val="Heading3"/>
        <w:ind w:left="0"/>
      </w:pPr>
      <w:bookmarkStart w:id="15" w:name="_Toc198912771"/>
      <w:r>
        <w:t>Diagrammansicht</w:t>
      </w:r>
      <w:bookmarkEnd w:id="15"/>
    </w:p>
    <w:p w:rsidR="00D33FC5" w:rsidRDefault="00D33FC5" w:rsidP="00F2038F">
      <w:pPr>
        <w:pStyle w:val="NoSpacing"/>
      </w:pPr>
      <w:r>
        <w:t>Generell gibt es 2 Darstellungsarten in unserem Programm: das Balkendiagramm und das Kreisdiagramm.</w:t>
      </w:r>
    </w:p>
    <w:p w:rsidR="00D33FC5" w:rsidRPr="008A37E1" w:rsidRDefault="00D33FC5" w:rsidP="00F2038F">
      <w:pPr>
        <w:pStyle w:val="NoSpacing"/>
        <w:jc w:val="center"/>
      </w:pPr>
    </w:p>
    <w:p w:rsidR="00D33FC5" w:rsidRDefault="00D33FC5" w:rsidP="00F2038F">
      <w:pPr>
        <w:pStyle w:val="NoSpacing"/>
      </w:pPr>
      <w:r>
        <w:t>Bereiche und Tabellen können Sie in beiden Darstellungsformen betrachten, Blätter nur als Balkendiagramm. Die spezielle Darstellungsform können Sie unterhalb des Diagramms ändern.</w:t>
      </w:r>
    </w:p>
    <w:p w:rsidR="00D33FC5" w:rsidRDefault="00D33FC5" w:rsidP="00F2038F">
      <w:pPr>
        <w:pStyle w:val="NoSpacing"/>
      </w:pPr>
      <w:r>
        <w:t>Wählen Sie eine beliebe Position aus und drücken Sie auf den Tab „Diagrammansicht“. Sofort wird Ihnen der Inhalt grafisch dargestellt.</w:t>
      </w:r>
    </w:p>
    <w:p w:rsidR="00D33FC5" w:rsidRDefault="00D33FC5" w:rsidP="00F2038F">
      <w:pPr>
        <w:pStyle w:val="Heading3"/>
        <w:ind w:left="0"/>
      </w:pPr>
      <w:r>
        <w:br w:type="textWrapping" w:clear="all"/>
      </w:r>
      <w:bookmarkStart w:id="16" w:name="_Toc198912772"/>
      <w:r>
        <w:t>Werte</w:t>
      </w:r>
      <w:bookmarkEnd w:id="16"/>
    </w:p>
    <w:p w:rsidR="00D33FC5" w:rsidRDefault="00D33FC5" w:rsidP="00F2038F">
      <w:pPr>
        <w:pStyle w:val="NoSpacing"/>
      </w:pPr>
      <w:r>
        <w:t>Neben der Diagrammansicht gibt es auch noch den Tab „Werte“. Dort ist in einer Liste genau eingetragen, welche Unterelemente sie hat, welche Schulnoten und welche Prioritäten diese besitzen.</w:t>
      </w:r>
    </w:p>
    <w:p w:rsidR="00D33FC5" w:rsidRDefault="00D33FC5" w:rsidP="00F2038F">
      <w:pPr>
        <w:pStyle w:val="NoSpacing"/>
      </w:pPr>
      <w:r>
        <w:t>Unter der Spalte „Element“ wird der Name des Blattes angezeigt, unter „Zusammenfassung“ die Schulnote und unter die „Priorität“ die Gewichtung.</w:t>
      </w:r>
    </w:p>
    <w:p w:rsidR="00D33FC5" w:rsidRPr="00335407" w:rsidRDefault="00D33FC5" w:rsidP="00F2038F">
      <w:pPr>
        <w:pStyle w:val="NoSpacing"/>
      </w:pPr>
    </w:p>
    <w:p w:rsidR="00D33FC5" w:rsidRDefault="00D33FC5" w:rsidP="00BB3F93">
      <w:pPr>
        <w:pStyle w:val="NoSpacing"/>
        <w:rPr>
          <w:b/>
          <w:u w:val="single"/>
        </w:rPr>
      </w:pPr>
      <w:r w:rsidRPr="00BB3F93">
        <w:rPr>
          <w:b/>
          <w:u w:val="single"/>
        </w:rPr>
        <w:t>Passwort ändern:</w:t>
      </w:r>
    </w:p>
    <w:p w:rsidR="00D33FC5" w:rsidRPr="00BB3F93" w:rsidRDefault="00D33FC5" w:rsidP="00BB3F93">
      <w:pPr>
        <w:pStyle w:val="NoSpacing"/>
      </w:pPr>
      <w:r w:rsidRPr="00BB3F93">
        <w:t>Bitte wenden Sie sich an die Administratorin wenn Sie Ihr Passwort vergessen haben  oder es einfach ändern lassen wollen.</w:t>
      </w:r>
    </w:p>
    <w:p w:rsidR="00D33FC5" w:rsidRDefault="00D33FC5" w:rsidP="00C552C2">
      <w:pPr>
        <w:ind w:left="0"/>
      </w:pPr>
    </w:p>
    <w:p w:rsidR="00D33FC5" w:rsidRPr="00F2038F" w:rsidRDefault="00D33FC5" w:rsidP="00F2038F">
      <w:pPr>
        <w:ind w:left="0"/>
      </w:pPr>
    </w:p>
    <w:p w:rsidR="00D33FC5" w:rsidRDefault="00D33FC5" w:rsidP="00B166AE">
      <w:pPr>
        <w:ind w:left="0"/>
      </w:pPr>
    </w:p>
    <w:sectPr w:rsidR="00D33FC5" w:rsidSect="000C7D72">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FC5" w:rsidRDefault="00D33FC5" w:rsidP="00003A66">
      <w:pPr>
        <w:spacing w:after="0"/>
      </w:pPr>
      <w:r>
        <w:separator/>
      </w:r>
    </w:p>
  </w:endnote>
  <w:endnote w:type="continuationSeparator" w:id="1">
    <w:p w:rsidR="00D33FC5" w:rsidRDefault="00D33FC5" w:rsidP="00003A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C5" w:rsidRDefault="00D33F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855"/>
      <w:gridCol w:w="8325"/>
    </w:tblGrid>
    <w:tr w:rsidR="00D33FC5" w:rsidRPr="003D369C">
      <w:tc>
        <w:tcPr>
          <w:tcW w:w="918" w:type="dxa"/>
          <w:tcBorders>
            <w:top w:val="single" w:sz="18" w:space="0" w:color="808080"/>
          </w:tcBorders>
        </w:tcPr>
        <w:p w:rsidR="00D33FC5" w:rsidRPr="003D369C" w:rsidRDefault="00D33FC5">
          <w:pPr>
            <w:pStyle w:val="Footer"/>
            <w:jc w:val="right"/>
            <w:rPr>
              <w:b/>
              <w:color w:val="4F81BD"/>
              <w:sz w:val="32"/>
              <w:szCs w:val="32"/>
            </w:rPr>
          </w:pPr>
          <w:fldSimple w:instr=" PAGE   \* MERGEFORMAT ">
            <w:r w:rsidRPr="00D00281">
              <w:rPr>
                <w:b/>
                <w:noProof/>
                <w:color w:val="4F81BD"/>
                <w:sz w:val="32"/>
                <w:szCs w:val="32"/>
              </w:rPr>
              <w:t>16</w:t>
            </w:r>
          </w:fldSimple>
        </w:p>
      </w:tc>
      <w:tc>
        <w:tcPr>
          <w:tcW w:w="7938" w:type="dxa"/>
          <w:tcBorders>
            <w:top w:val="single" w:sz="18" w:space="0" w:color="808080"/>
          </w:tcBorders>
        </w:tcPr>
        <w:p w:rsidR="00D33FC5" w:rsidRPr="003D369C" w:rsidRDefault="00D33FC5">
          <w:pPr>
            <w:pStyle w:val="Footer"/>
          </w:pPr>
          <w:r w:rsidRPr="003D369C">
            <w:t>Autorin</w:t>
          </w:r>
          <w:r>
            <w:t>:</w:t>
          </w:r>
          <w:r w:rsidRPr="003D369C">
            <w:t xml:space="preserve"> Nicole Polak</w:t>
          </w:r>
        </w:p>
      </w:tc>
    </w:tr>
  </w:tbl>
  <w:p w:rsidR="00D33FC5" w:rsidRDefault="00D33F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C5" w:rsidRDefault="00D33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FC5" w:rsidRDefault="00D33FC5" w:rsidP="00003A66">
      <w:pPr>
        <w:spacing w:after="0"/>
      </w:pPr>
      <w:r>
        <w:separator/>
      </w:r>
    </w:p>
  </w:footnote>
  <w:footnote w:type="continuationSeparator" w:id="1">
    <w:p w:rsidR="00D33FC5" w:rsidRDefault="00D33FC5" w:rsidP="00003A66">
      <w:pPr>
        <w:spacing w:after="0"/>
      </w:pPr>
      <w:r>
        <w:continuationSeparator/>
      </w:r>
    </w:p>
  </w:footnote>
  <w:footnote w:id="2">
    <w:p w:rsidR="00D33FC5" w:rsidRDefault="00D33FC5" w:rsidP="00B35999">
      <w:pPr>
        <w:pStyle w:val="FootnoteText"/>
        <w:spacing w:after="120"/>
      </w:pPr>
      <w:r>
        <w:rPr>
          <w:rStyle w:val="FootnoteReference"/>
        </w:rPr>
        <w:footnoteRef/>
      </w:r>
      <w:r>
        <w:t xml:space="preserve">  </w:t>
      </w:r>
      <w:r>
        <w:rPr>
          <w:lang w:val="de-AT"/>
        </w:rPr>
        <w:t>Die weibliche Form meint hier und im folgenden stets Frauen und Männer.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C5" w:rsidRDefault="00D33F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C5" w:rsidRDefault="00D33F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FC5" w:rsidRDefault="00D33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3E3F8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26CA56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3A249A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B08AC2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623E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99A67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44245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A664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249F6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50A402A"/>
    <w:lvl w:ilvl="0">
      <w:start w:val="1"/>
      <w:numFmt w:val="bullet"/>
      <w:lvlText w:val=""/>
      <w:lvlJc w:val="left"/>
      <w:pPr>
        <w:tabs>
          <w:tab w:val="num" w:pos="360"/>
        </w:tabs>
        <w:ind w:left="360" w:hanging="360"/>
      </w:pPr>
      <w:rPr>
        <w:rFonts w:ascii="Symbol" w:hAnsi="Symbol" w:hint="default"/>
      </w:rPr>
    </w:lvl>
  </w:abstractNum>
  <w:abstractNum w:abstractNumId="10">
    <w:nsid w:val="10954C02"/>
    <w:multiLevelType w:val="hybridMultilevel"/>
    <w:tmpl w:val="35741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232B5D"/>
    <w:multiLevelType w:val="multilevel"/>
    <w:tmpl w:val="FFF284CC"/>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324070FC"/>
    <w:multiLevelType w:val="hybridMultilevel"/>
    <w:tmpl w:val="AB6CF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DAE794B"/>
    <w:multiLevelType w:val="hybridMultilevel"/>
    <w:tmpl w:val="10749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64133B"/>
    <w:multiLevelType w:val="hybridMultilevel"/>
    <w:tmpl w:val="A692B468"/>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69A2282D"/>
    <w:multiLevelType w:val="hybridMultilevel"/>
    <w:tmpl w:val="05945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173366"/>
    <w:multiLevelType w:val="multilevel"/>
    <w:tmpl w:val="FFF284CC"/>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14"/>
  </w:num>
  <w:num w:numId="2">
    <w:abstractNumId w:val="12"/>
  </w:num>
  <w:num w:numId="3">
    <w:abstractNumId w:val="10"/>
  </w:num>
  <w:num w:numId="4">
    <w:abstractNumId w:val="15"/>
  </w:num>
  <w:num w:numId="5">
    <w:abstractNumId w:val="11"/>
  </w:num>
  <w:num w:numId="6">
    <w:abstractNumId w:val="16"/>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267D"/>
    <w:rsid w:val="00003A66"/>
    <w:rsid w:val="00003F74"/>
    <w:rsid w:val="00004F3B"/>
    <w:rsid w:val="00011C05"/>
    <w:rsid w:val="00013ED1"/>
    <w:rsid w:val="000237D2"/>
    <w:rsid w:val="000316E5"/>
    <w:rsid w:val="00032764"/>
    <w:rsid w:val="00033086"/>
    <w:rsid w:val="000334FE"/>
    <w:rsid w:val="00035A35"/>
    <w:rsid w:val="00042A6B"/>
    <w:rsid w:val="00047246"/>
    <w:rsid w:val="00047860"/>
    <w:rsid w:val="00056EEC"/>
    <w:rsid w:val="0005716D"/>
    <w:rsid w:val="00064835"/>
    <w:rsid w:val="00064F1E"/>
    <w:rsid w:val="00067B22"/>
    <w:rsid w:val="00067C23"/>
    <w:rsid w:val="00071DD4"/>
    <w:rsid w:val="00074BC5"/>
    <w:rsid w:val="000752D4"/>
    <w:rsid w:val="00076614"/>
    <w:rsid w:val="00077A15"/>
    <w:rsid w:val="0008003C"/>
    <w:rsid w:val="000959A8"/>
    <w:rsid w:val="000A424D"/>
    <w:rsid w:val="000A74E7"/>
    <w:rsid w:val="000B588F"/>
    <w:rsid w:val="000B74FC"/>
    <w:rsid w:val="000C7D72"/>
    <w:rsid w:val="000D5651"/>
    <w:rsid w:val="000D5E39"/>
    <w:rsid w:val="000E15AB"/>
    <w:rsid w:val="000E1AED"/>
    <w:rsid w:val="000E50FC"/>
    <w:rsid w:val="000F091D"/>
    <w:rsid w:val="00101C4E"/>
    <w:rsid w:val="0010435B"/>
    <w:rsid w:val="00105342"/>
    <w:rsid w:val="001068DA"/>
    <w:rsid w:val="00110ECE"/>
    <w:rsid w:val="0011391E"/>
    <w:rsid w:val="00115A6C"/>
    <w:rsid w:val="00117AE6"/>
    <w:rsid w:val="00123093"/>
    <w:rsid w:val="001242A7"/>
    <w:rsid w:val="00132B07"/>
    <w:rsid w:val="00140E7B"/>
    <w:rsid w:val="001455C3"/>
    <w:rsid w:val="00146188"/>
    <w:rsid w:val="0015035A"/>
    <w:rsid w:val="001616CB"/>
    <w:rsid w:val="00162AB8"/>
    <w:rsid w:val="00170D4D"/>
    <w:rsid w:val="001748B9"/>
    <w:rsid w:val="00174B87"/>
    <w:rsid w:val="00174E03"/>
    <w:rsid w:val="001853FD"/>
    <w:rsid w:val="00186381"/>
    <w:rsid w:val="001919B7"/>
    <w:rsid w:val="001931FF"/>
    <w:rsid w:val="0019476D"/>
    <w:rsid w:val="00195711"/>
    <w:rsid w:val="001B10E9"/>
    <w:rsid w:val="001B30AE"/>
    <w:rsid w:val="001B4CF0"/>
    <w:rsid w:val="001B6669"/>
    <w:rsid w:val="001C3882"/>
    <w:rsid w:val="001D43D0"/>
    <w:rsid w:val="001E1DE2"/>
    <w:rsid w:val="001E2215"/>
    <w:rsid w:val="001E5190"/>
    <w:rsid w:val="001F3FDD"/>
    <w:rsid w:val="001F5608"/>
    <w:rsid w:val="00200A59"/>
    <w:rsid w:val="00200C82"/>
    <w:rsid w:val="002032A9"/>
    <w:rsid w:val="002042A2"/>
    <w:rsid w:val="00232568"/>
    <w:rsid w:val="002328CA"/>
    <w:rsid w:val="002334B8"/>
    <w:rsid w:val="002432C1"/>
    <w:rsid w:val="002545B1"/>
    <w:rsid w:val="00254F8B"/>
    <w:rsid w:val="00255E48"/>
    <w:rsid w:val="00263DD5"/>
    <w:rsid w:val="00263F48"/>
    <w:rsid w:val="00264BD7"/>
    <w:rsid w:val="00266669"/>
    <w:rsid w:val="00271077"/>
    <w:rsid w:val="00275B87"/>
    <w:rsid w:val="00286FB9"/>
    <w:rsid w:val="00287956"/>
    <w:rsid w:val="00294D83"/>
    <w:rsid w:val="002A135A"/>
    <w:rsid w:val="002B1F26"/>
    <w:rsid w:val="002B2B26"/>
    <w:rsid w:val="002E6341"/>
    <w:rsid w:val="002E7CAF"/>
    <w:rsid w:val="00303838"/>
    <w:rsid w:val="00315534"/>
    <w:rsid w:val="00315FA4"/>
    <w:rsid w:val="00333D47"/>
    <w:rsid w:val="00335407"/>
    <w:rsid w:val="00335EE4"/>
    <w:rsid w:val="00346F2C"/>
    <w:rsid w:val="00347765"/>
    <w:rsid w:val="00357B68"/>
    <w:rsid w:val="003618B9"/>
    <w:rsid w:val="003633FD"/>
    <w:rsid w:val="00364048"/>
    <w:rsid w:val="00366592"/>
    <w:rsid w:val="003700CD"/>
    <w:rsid w:val="00372028"/>
    <w:rsid w:val="00374B65"/>
    <w:rsid w:val="0038042C"/>
    <w:rsid w:val="00381B71"/>
    <w:rsid w:val="00392E38"/>
    <w:rsid w:val="00393AA2"/>
    <w:rsid w:val="003A2413"/>
    <w:rsid w:val="003A5423"/>
    <w:rsid w:val="003A6F93"/>
    <w:rsid w:val="003B22A7"/>
    <w:rsid w:val="003B3544"/>
    <w:rsid w:val="003D0D7E"/>
    <w:rsid w:val="003D2634"/>
    <w:rsid w:val="003D369C"/>
    <w:rsid w:val="003D4BE9"/>
    <w:rsid w:val="003D4E8C"/>
    <w:rsid w:val="003D6AFA"/>
    <w:rsid w:val="003D720E"/>
    <w:rsid w:val="003E3ED9"/>
    <w:rsid w:val="003E4411"/>
    <w:rsid w:val="003E5BF9"/>
    <w:rsid w:val="003F20A5"/>
    <w:rsid w:val="003F22BE"/>
    <w:rsid w:val="003F25E9"/>
    <w:rsid w:val="003F3640"/>
    <w:rsid w:val="003F41F9"/>
    <w:rsid w:val="004001E2"/>
    <w:rsid w:val="00417876"/>
    <w:rsid w:val="00433900"/>
    <w:rsid w:val="00434900"/>
    <w:rsid w:val="0044058A"/>
    <w:rsid w:val="00447DC3"/>
    <w:rsid w:val="00453242"/>
    <w:rsid w:val="004559D9"/>
    <w:rsid w:val="0045668E"/>
    <w:rsid w:val="00460C00"/>
    <w:rsid w:val="00461713"/>
    <w:rsid w:val="0046448D"/>
    <w:rsid w:val="00465D5B"/>
    <w:rsid w:val="00473DAD"/>
    <w:rsid w:val="00482300"/>
    <w:rsid w:val="00484359"/>
    <w:rsid w:val="004932A8"/>
    <w:rsid w:val="00494C01"/>
    <w:rsid w:val="004B29D5"/>
    <w:rsid w:val="004B3054"/>
    <w:rsid w:val="004B3CE9"/>
    <w:rsid w:val="004B7726"/>
    <w:rsid w:val="004C105E"/>
    <w:rsid w:val="004C3A40"/>
    <w:rsid w:val="004C64AF"/>
    <w:rsid w:val="004C7323"/>
    <w:rsid w:val="004D15FE"/>
    <w:rsid w:val="004D3819"/>
    <w:rsid w:val="004D4125"/>
    <w:rsid w:val="004D433B"/>
    <w:rsid w:val="004E5D29"/>
    <w:rsid w:val="004E6E09"/>
    <w:rsid w:val="004F454D"/>
    <w:rsid w:val="004F79E0"/>
    <w:rsid w:val="00500E95"/>
    <w:rsid w:val="005039F7"/>
    <w:rsid w:val="0050506D"/>
    <w:rsid w:val="005114FA"/>
    <w:rsid w:val="00517737"/>
    <w:rsid w:val="00517E02"/>
    <w:rsid w:val="00523981"/>
    <w:rsid w:val="00524047"/>
    <w:rsid w:val="005240BA"/>
    <w:rsid w:val="0052423F"/>
    <w:rsid w:val="00525A71"/>
    <w:rsid w:val="005269B4"/>
    <w:rsid w:val="00527592"/>
    <w:rsid w:val="00530ABB"/>
    <w:rsid w:val="00534F7B"/>
    <w:rsid w:val="005431E5"/>
    <w:rsid w:val="0054335D"/>
    <w:rsid w:val="0055707F"/>
    <w:rsid w:val="00565B7D"/>
    <w:rsid w:val="00566E2E"/>
    <w:rsid w:val="0057121B"/>
    <w:rsid w:val="005851DF"/>
    <w:rsid w:val="0058529D"/>
    <w:rsid w:val="00596F6B"/>
    <w:rsid w:val="0059706E"/>
    <w:rsid w:val="005A25BC"/>
    <w:rsid w:val="005A61FD"/>
    <w:rsid w:val="005B267D"/>
    <w:rsid w:val="005B752B"/>
    <w:rsid w:val="005B7EB9"/>
    <w:rsid w:val="005D10D6"/>
    <w:rsid w:val="005D17BC"/>
    <w:rsid w:val="005D2A67"/>
    <w:rsid w:val="005E2C3A"/>
    <w:rsid w:val="005E72D7"/>
    <w:rsid w:val="005F15B1"/>
    <w:rsid w:val="005F584F"/>
    <w:rsid w:val="006006D4"/>
    <w:rsid w:val="00601DA4"/>
    <w:rsid w:val="00604D47"/>
    <w:rsid w:val="00624DDB"/>
    <w:rsid w:val="00624EEC"/>
    <w:rsid w:val="0062714C"/>
    <w:rsid w:val="00636039"/>
    <w:rsid w:val="00640D9D"/>
    <w:rsid w:val="00655141"/>
    <w:rsid w:val="00670EED"/>
    <w:rsid w:val="00670F60"/>
    <w:rsid w:val="0067423C"/>
    <w:rsid w:val="00685A55"/>
    <w:rsid w:val="0069233E"/>
    <w:rsid w:val="006933F4"/>
    <w:rsid w:val="00695834"/>
    <w:rsid w:val="00697387"/>
    <w:rsid w:val="006B1A3D"/>
    <w:rsid w:val="006B5180"/>
    <w:rsid w:val="006C4E7A"/>
    <w:rsid w:val="006C5B78"/>
    <w:rsid w:val="006D44DF"/>
    <w:rsid w:val="006D480B"/>
    <w:rsid w:val="006D582F"/>
    <w:rsid w:val="006D70B4"/>
    <w:rsid w:val="006E2233"/>
    <w:rsid w:val="006F05CD"/>
    <w:rsid w:val="006F077E"/>
    <w:rsid w:val="006F31B8"/>
    <w:rsid w:val="006F7A27"/>
    <w:rsid w:val="007023A1"/>
    <w:rsid w:val="00702C46"/>
    <w:rsid w:val="00722608"/>
    <w:rsid w:val="007228A5"/>
    <w:rsid w:val="007232F9"/>
    <w:rsid w:val="0073588F"/>
    <w:rsid w:val="00742CD7"/>
    <w:rsid w:val="00746586"/>
    <w:rsid w:val="00756631"/>
    <w:rsid w:val="00772B29"/>
    <w:rsid w:val="00775DAA"/>
    <w:rsid w:val="00776847"/>
    <w:rsid w:val="007768E5"/>
    <w:rsid w:val="00780595"/>
    <w:rsid w:val="00785BF8"/>
    <w:rsid w:val="00790454"/>
    <w:rsid w:val="007A6F92"/>
    <w:rsid w:val="007A7073"/>
    <w:rsid w:val="007D1D22"/>
    <w:rsid w:val="007D38E3"/>
    <w:rsid w:val="007D4B76"/>
    <w:rsid w:val="007D50A4"/>
    <w:rsid w:val="007E106F"/>
    <w:rsid w:val="007E1F80"/>
    <w:rsid w:val="007E3302"/>
    <w:rsid w:val="007E505B"/>
    <w:rsid w:val="007E6F8A"/>
    <w:rsid w:val="007F2DCB"/>
    <w:rsid w:val="007F3503"/>
    <w:rsid w:val="007F66CA"/>
    <w:rsid w:val="008014D9"/>
    <w:rsid w:val="008106FF"/>
    <w:rsid w:val="00811202"/>
    <w:rsid w:val="008155AB"/>
    <w:rsid w:val="008177D3"/>
    <w:rsid w:val="00822060"/>
    <w:rsid w:val="008330D3"/>
    <w:rsid w:val="00841AF3"/>
    <w:rsid w:val="0085067E"/>
    <w:rsid w:val="00863073"/>
    <w:rsid w:val="00864DE0"/>
    <w:rsid w:val="00866BA4"/>
    <w:rsid w:val="00867534"/>
    <w:rsid w:val="00870D5C"/>
    <w:rsid w:val="00874636"/>
    <w:rsid w:val="00881D3C"/>
    <w:rsid w:val="00882DB8"/>
    <w:rsid w:val="00890996"/>
    <w:rsid w:val="008951C7"/>
    <w:rsid w:val="0089644C"/>
    <w:rsid w:val="008A37E1"/>
    <w:rsid w:val="008A52E3"/>
    <w:rsid w:val="008B060E"/>
    <w:rsid w:val="008B25EC"/>
    <w:rsid w:val="008B62CE"/>
    <w:rsid w:val="008C2228"/>
    <w:rsid w:val="008C5376"/>
    <w:rsid w:val="008C7337"/>
    <w:rsid w:val="008D5AB8"/>
    <w:rsid w:val="008D78A7"/>
    <w:rsid w:val="008E17AE"/>
    <w:rsid w:val="008E59B0"/>
    <w:rsid w:val="008F3B13"/>
    <w:rsid w:val="008F66A8"/>
    <w:rsid w:val="00903F6D"/>
    <w:rsid w:val="00906ABD"/>
    <w:rsid w:val="00910221"/>
    <w:rsid w:val="00911BA8"/>
    <w:rsid w:val="00913932"/>
    <w:rsid w:val="00913B91"/>
    <w:rsid w:val="00915569"/>
    <w:rsid w:val="0092669A"/>
    <w:rsid w:val="0093171D"/>
    <w:rsid w:val="00933970"/>
    <w:rsid w:val="009351D2"/>
    <w:rsid w:val="00935AD4"/>
    <w:rsid w:val="00935B32"/>
    <w:rsid w:val="009376E9"/>
    <w:rsid w:val="00937753"/>
    <w:rsid w:val="00947AA1"/>
    <w:rsid w:val="00947BCB"/>
    <w:rsid w:val="00952F1C"/>
    <w:rsid w:val="00963374"/>
    <w:rsid w:val="00963774"/>
    <w:rsid w:val="009739BB"/>
    <w:rsid w:val="00975F9E"/>
    <w:rsid w:val="00976CA0"/>
    <w:rsid w:val="00977E24"/>
    <w:rsid w:val="00982A2C"/>
    <w:rsid w:val="00987C86"/>
    <w:rsid w:val="00994969"/>
    <w:rsid w:val="009970BE"/>
    <w:rsid w:val="009A5C72"/>
    <w:rsid w:val="009A70DB"/>
    <w:rsid w:val="009B1DEC"/>
    <w:rsid w:val="009B2475"/>
    <w:rsid w:val="009C28BF"/>
    <w:rsid w:val="009C7E3D"/>
    <w:rsid w:val="009D09E2"/>
    <w:rsid w:val="009D1797"/>
    <w:rsid w:val="009D3615"/>
    <w:rsid w:val="009E4D76"/>
    <w:rsid w:val="009F17CA"/>
    <w:rsid w:val="00A02D34"/>
    <w:rsid w:val="00A17A58"/>
    <w:rsid w:val="00A17AFB"/>
    <w:rsid w:val="00A20FC2"/>
    <w:rsid w:val="00A21AE3"/>
    <w:rsid w:val="00A22099"/>
    <w:rsid w:val="00A225D1"/>
    <w:rsid w:val="00A24970"/>
    <w:rsid w:val="00A2667D"/>
    <w:rsid w:val="00A300D3"/>
    <w:rsid w:val="00A36B49"/>
    <w:rsid w:val="00A45E0A"/>
    <w:rsid w:val="00A47A25"/>
    <w:rsid w:val="00A71063"/>
    <w:rsid w:val="00A96621"/>
    <w:rsid w:val="00AA2FE9"/>
    <w:rsid w:val="00AB208C"/>
    <w:rsid w:val="00AC6205"/>
    <w:rsid w:val="00AC741C"/>
    <w:rsid w:val="00AC74A1"/>
    <w:rsid w:val="00AD0900"/>
    <w:rsid w:val="00AD1ED2"/>
    <w:rsid w:val="00AD4E71"/>
    <w:rsid w:val="00AD6EDC"/>
    <w:rsid w:val="00AD7D7C"/>
    <w:rsid w:val="00AD7FE9"/>
    <w:rsid w:val="00AE020C"/>
    <w:rsid w:val="00AF680E"/>
    <w:rsid w:val="00AF7B33"/>
    <w:rsid w:val="00AF7F68"/>
    <w:rsid w:val="00B00EA9"/>
    <w:rsid w:val="00B01946"/>
    <w:rsid w:val="00B0317F"/>
    <w:rsid w:val="00B03C71"/>
    <w:rsid w:val="00B062B2"/>
    <w:rsid w:val="00B146D2"/>
    <w:rsid w:val="00B166AE"/>
    <w:rsid w:val="00B16F1F"/>
    <w:rsid w:val="00B35999"/>
    <w:rsid w:val="00B71D79"/>
    <w:rsid w:val="00B82700"/>
    <w:rsid w:val="00B83780"/>
    <w:rsid w:val="00B90229"/>
    <w:rsid w:val="00B974E0"/>
    <w:rsid w:val="00BA56DA"/>
    <w:rsid w:val="00BA66BC"/>
    <w:rsid w:val="00BA719A"/>
    <w:rsid w:val="00BA7469"/>
    <w:rsid w:val="00BB3F93"/>
    <w:rsid w:val="00BB656B"/>
    <w:rsid w:val="00BC1F9E"/>
    <w:rsid w:val="00BC3809"/>
    <w:rsid w:val="00BC67FD"/>
    <w:rsid w:val="00BE75C6"/>
    <w:rsid w:val="00BE790E"/>
    <w:rsid w:val="00BF300F"/>
    <w:rsid w:val="00BF532B"/>
    <w:rsid w:val="00C0083A"/>
    <w:rsid w:val="00C00C90"/>
    <w:rsid w:val="00C01D63"/>
    <w:rsid w:val="00C025A9"/>
    <w:rsid w:val="00C06C22"/>
    <w:rsid w:val="00C07395"/>
    <w:rsid w:val="00C16437"/>
    <w:rsid w:val="00C16F3A"/>
    <w:rsid w:val="00C26DFA"/>
    <w:rsid w:val="00C40BD8"/>
    <w:rsid w:val="00C41820"/>
    <w:rsid w:val="00C42BC3"/>
    <w:rsid w:val="00C47A18"/>
    <w:rsid w:val="00C53EB0"/>
    <w:rsid w:val="00C552C2"/>
    <w:rsid w:val="00C70C37"/>
    <w:rsid w:val="00C73402"/>
    <w:rsid w:val="00C7455A"/>
    <w:rsid w:val="00C75360"/>
    <w:rsid w:val="00C846F6"/>
    <w:rsid w:val="00C84AFF"/>
    <w:rsid w:val="00C864E0"/>
    <w:rsid w:val="00C87C8C"/>
    <w:rsid w:val="00C97FED"/>
    <w:rsid w:val="00CA4FA9"/>
    <w:rsid w:val="00CB1381"/>
    <w:rsid w:val="00CC1D02"/>
    <w:rsid w:val="00CC5D7C"/>
    <w:rsid w:val="00CD1231"/>
    <w:rsid w:val="00CE0387"/>
    <w:rsid w:val="00CE0BFE"/>
    <w:rsid w:val="00CE6D48"/>
    <w:rsid w:val="00CF1454"/>
    <w:rsid w:val="00CF4AD0"/>
    <w:rsid w:val="00CF6B44"/>
    <w:rsid w:val="00D00281"/>
    <w:rsid w:val="00D040DA"/>
    <w:rsid w:val="00D20F90"/>
    <w:rsid w:val="00D214A5"/>
    <w:rsid w:val="00D260C1"/>
    <w:rsid w:val="00D26788"/>
    <w:rsid w:val="00D31EE2"/>
    <w:rsid w:val="00D33FC5"/>
    <w:rsid w:val="00D4357D"/>
    <w:rsid w:val="00D44393"/>
    <w:rsid w:val="00D44832"/>
    <w:rsid w:val="00D44D4E"/>
    <w:rsid w:val="00D4662F"/>
    <w:rsid w:val="00D54BC7"/>
    <w:rsid w:val="00D623A4"/>
    <w:rsid w:val="00D65C35"/>
    <w:rsid w:val="00D7037D"/>
    <w:rsid w:val="00D72511"/>
    <w:rsid w:val="00D76061"/>
    <w:rsid w:val="00D778AB"/>
    <w:rsid w:val="00D802F2"/>
    <w:rsid w:val="00D814CF"/>
    <w:rsid w:val="00DA6EEF"/>
    <w:rsid w:val="00DB2EA6"/>
    <w:rsid w:val="00DB46DF"/>
    <w:rsid w:val="00DB5389"/>
    <w:rsid w:val="00DB7FF6"/>
    <w:rsid w:val="00DC1B46"/>
    <w:rsid w:val="00DD0628"/>
    <w:rsid w:val="00DD2803"/>
    <w:rsid w:val="00DD608B"/>
    <w:rsid w:val="00DE60CC"/>
    <w:rsid w:val="00DF36BE"/>
    <w:rsid w:val="00E05A21"/>
    <w:rsid w:val="00E111AA"/>
    <w:rsid w:val="00E21FAB"/>
    <w:rsid w:val="00E24775"/>
    <w:rsid w:val="00E24928"/>
    <w:rsid w:val="00E35A62"/>
    <w:rsid w:val="00E40808"/>
    <w:rsid w:val="00E47891"/>
    <w:rsid w:val="00E54119"/>
    <w:rsid w:val="00E563CD"/>
    <w:rsid w:val="00E64161"/>
    <w:rsid w:val="00E658C3"/>
    <w:rsid w:val="00E73D0C"/>
    <w:rsid w:val="00E7484C"/>
    <w:rsid w:val="00E752DE"/>
    <w:rsid w:val="00E8505F"/>
    <w:rsid w:val="00E860AF"/>
    <w:rsid w:val="00E95539"/>
    <w:rsid w:val="00EA0EB9"/>
    <w:rsid w:val="00EA0FEB"/>
    <w:rsid w:val="00EA5DAD"/>
    <w:rsid w:val="00EA64D8"/>
    <w:rsid w:val="00EA6633"/>
    <w:rsid w:val="00EB100B"/>
    <w:rsid w:val="00EB1C83"/>
    <w:rsid w:val="00EB7784"/>
    <w:rsid w:val="00EC2A9C"/>
    <w:rsid w:val="00ED0D0D"/>
    <w:rsid w:val="00EE0007"/>
    <w:rsid w:val="00EE5262"/>
    <w:rsid w:val="00F00727"/>
    <w:rsid w:val="00F017B3"/>
    <w:rsid w:val="00F03069"/>
    <w:rsid w:val="00F159A3"/>
    <w:rsid w:val="00F2038F"/>
    <w:rsid w:val="00F25F12"/>
    <w:rsid w:val="00F34F38"/>
    <w:rsid w:val="00F45A5B"/>
    <w:rsid w:val="00F5331D"/>
    <w:rsid w:val="00F62345"/>
    <w:rsid w:val="00F624B6"/>
    <w:rsid w:val="00F80128"/>
    <w:rsid w:val="00F80DA7"/>
    <w:rsid w:val="00F94377"/>
    <w:rsid w:val="00F94406"/>
    <w:rsid w:val="00F9628D"/>
    <w:rsid w:val="00F965C4"/>
    <w:rsid w:val="00FA4998"/>
    <w:rsid w:val="00FA51D7"/>
    <w:rsid w:val="00FC2E45"/>
    <w:rsid w:val="00FC3161"/>
    <w:rsid w:val="00FD0E3F"/>
    <w:rsid w:val="00FD2406"/>
    <w:rsid w:val="00FE1C42"/>
    <w:rsid w:val="00FE4ED4"/>
    <w:rsid w:val="00FF0564"/>
    <w:rsid w:val="00FF0EF1"/>
    <w:rsid w:val="00FF33B5"/>
    <w:rsid w:val="00FF5CE5"/>
  </w:rsids>
  <m:mathPr>
    <m:mathFont m:val="Cambria Math"/>
    <m:brkBin m:val="before"/>
    <m:brkBinSub m:val="--"/>
    <m:smallFrac m:val="off"/>
    <m:dispDef/>
    <m:lMargin m:val="0"/>
    <m:rMargin m:val="0"/>
    <m:defJc m:val="centerGroup"/>
    <m:wrapIndent m:val="1440"/>
    <m:intLim m:val="subSup"/>
    <m:naryLim m:val="undOvr"/>
  </m:mathPr>
  <w:uiCompat97To2003/>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AT" w:eastAsia="de-A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F4AD0"/>
    <w:pPr>
      <w:spacing w:after="200"/>
      <w:ind w:left="142" w:right="142"/>
    </w:pPr>
    <w:rPr>
      <w:lang w:val="de-DE" w:eastAsia="en-US"/>
    </w:rPr>
  </w:style>
  <w:style w:type="paragraph" w:styleId="Heading1">
    <w:name w:val="heading 1"/>
    <w:basedOn w:val="Normal"/>
    <w:next w:val="Normal"/>
    <w:link w:val="Heading1Char"/>
    <w:uiPriority w:val="99"/>
    <w:qFormat/>
    <w:rsid w:val="004C105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346F2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976CA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76CA0"/>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105E"/>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46F2C"/>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76CA0"/>
    <w:rPr>
      <w:rFonts w:ascii="Cambria" w:hAnsi="Cambria" w:cs="Times New Roman"/>
      <w:b/>
      <w:bCs/>
      <w:color w:val="4F81BD"/>
    </w:rPr>
  </w:style>
  <w:style w:type="character" w:customStyle="1" w:styleId="Heading4Char">
    <w:name w:val="Heading 4 Char"/>
    <w:basedOn w:val="DefaultParagraphFont"/>
    <w:link w:val="Heading4"/>
    <w:uiPriority w:val="99"/>
    <w:locked/>
    <w:rsid w:val="00976CA0"/>
    <w:rPr>
      <w:rFonts w:ascii="Cambria" w:hAnsi="Cambria" w:cs="Times New Roman"/>
      <w:b/>
      <w:bCs/>
      <w:i/>
      <w:iCs/>
      <w:color w:val="4F81BD"/>
    </w:rPr>
  </w:style>
  <w:style w:type="paragraph" w:styleId="BalloonText">
    <w:name w:val="Balloon Text"/>
    <w:basedOn w:val="Normal"/>
    <w:link w:val="BalloonTextChar"/>
    <w:uiPriority w:val="99"/>
    <w:semiHidden/>
    <w:rsid w:val="005B26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267D"/>
    <w:rPr>
      <w:rFonts w:ascii="Tahoma" w:hAnsi="Tahoma" w:cs="Tahoma"/>
      <w:sz w:val="16"/>
      <w:szCs w:val="16"/>
    </w:rPr>
  </w:style>
  <w:style w:type="paragraph" w:styleId="NoSpacing">
    <w:name w:val="No Spacing"/>
    <w:link w:val="NoSpacingChar"/>
    <w:uiPriority w:val="99"/>
    <w:qFormat/>
    <w:rsid w:val="000C7D72"/>
    <w:rPr>
      <w:rFonts w:eastAsia="Times New Roman"/>
      <w:lang w:val="de-DE" w:eastAsia="en-US"/>
    </w:rPr>
  </w:style>
  <w:style w:type="character" w:customStyle="1" w:styleId="NoSpacingChar">
    <w:name w:val="No Spacing Char"/>
    <w:basedOn w:val="DefaultParagraphFont"/>
    <w:link w:val="NoSpacing"/>
    <w:uiPriority w:val="99"/>
    <w:locked/>
    <w:rsid w:val="000C7D72"/>
    <w:rPr>
      <w:rFonts w:eastAsia="Times New Roman" w:cs="Times New Roman"/>
      <w:sz w:val="22"/>
      <w:szCs w:val="22"/>
      <w:lang w:val="de-DE" w:eastAsia="en-US" w:bidi="ar-SA"/>
    </w:rPr>
  </w:style>
  <w:style w:type="paragraph" w:styleId="ListParagraph">
    <w:name w:val="List Paragraph"/>
    <w:basedOn w:val="Normal"/>
    <w:uiPriority w:val="99"/>
    <w:qFormat/>
    <w:rsid w:val="004C105E"/>
    <w:pPr>
      <w:ind w:left="720"/>
      <w:contextualSpacing/>
    </w:pPr>
  </w:style>
  <w:style w:type="paragraph" w:styleId="TOCHeading">
    <w:name w:val="TOC Heading"/>
    <w:basedOn w:val="Heading1"/>
    <w:next w:val="Normal"/>
    <w:uiPriority w:val="99"/>
    <w:qFormat/>
    <w:rsid w:val="004C105E"/>
    <w:pPr>
      <w:spacing w:line="276" w:lineRule="auto"/>
      <w:ind w:left="0" w:right="0"/>
      <w:outlineLvl w:val="9"/>
    </w:pPr>
  </w:style>
  <w:style w:type="paragraph" w:styleId="TOC1">
    <w:name w:val="toc 1"/>
    <w:basedOn w:val="Normal"/>
    <w:next w:val="Normal"/>
    <w:autoRedefine/>
    <w:uiPriority w:val="99"/>
    <w:rsid w:val="00346F2C"/>
    <w:pPr>
      <w:spacing w:after="100"/>
      <w:ind w:left="0"/>
    </w:pPr>
  </w:style>
  <w:style w:type="paragraph" w:styleId="TOC2">
    <w:name w:val="toc 2"/>
    <w:basedOn w:val="Normal"/>
    <w:next w:val="Normal"/>
    <w:autoRedefine/>
    <w:uiPriority w:val="99"/>
    <w:rsid w:val="00346F2C"/>
    <w:pPr>
      <w:spacing w:after="100"/>
      <w:ind w:left="220"/>
    </w:pPr>
  </w:style>
  <w:style w:type="character" w:styleId="Hyperlink">
    <w:name w:val="Hyperlink"/>
    <w:basedOn w:val="DefaultParagraphFont"/>
    <w:uiPriority w:val="99"/>
    <w:rsid w:val="00346F2C"/>
    <w:rPr>
      <w:rFonts w:cs="Times New Roman"/>
      <w:color w:val="0000FF"/>
      <w:u w:val="single"/>
    </w:rPr>
  </w:style>
  <w:style w:type="paragraph" w:styleId="TOC3">
    <w:name w:val="toc 3"/>
    <w:basedOn w:val="Normal"/>
    <w:next w:val="Normal"/>
    <w:autoRedefine/>
    <w:uiPriority w:val="99"/>
    <w:rsid w:val="00003A66"/>
    <w:pPr>
      <w:spacing w:after="100"/>
      <w:ind w:left="440"/>
    </w:pPr>
  </w:style>
  <w:style w:type="paragraph" w:styleId="Header">
    <w:name w:val="header"/>
    <w:basedOn w:val="Normal"/>
    <w:link w:val="HeaderChar"/>
    <w:uiPriority w:val="99"/>
    <w:semiHidden/>
    <w:rsid w:val="00003A66"/>
    <w:pPr>
      <w:tabs>
        <w:tab w:val="center" w:pos="4536"/>
        <w:tab w:val="right" w:pos="9072"/>
      </w:tabs>
      <w:spacing w:after="0"/>
    </w:pPr>
  </w:style>
  <w:style w:type="character" w:customStyle="1" w:styleId="HeaderChar">
    <w:name w:val="Header Char"/>
    <w:basedOn w:val="DefaultParagraphFont"/>
    <w:link w:val="Header"/>
    <w:uiPriority w:val="99"/>
    <w:semiHidden/>
    <w:locked/>
    <w:rsid w:val="00003A66"/>
    <w:rPr>
      <w:rFonts w:cs="Times New Roman"/>
    </w:rPr>
  </w:style>
  <w:style w:type="paragraph" w:styleId="Footer">
    <w:name w:val="footer"/>
    <w:basedOn w:val="Normal"/>
    <w:link w:val="FooterChar"/>
    <w:uiPriority w:val="99"/>
    <w:rsid w:val="00003A66"/>
    <w:pPr>
      <w:tabs>
        <w:tab w:val="center" w:pos="4536"/>
        <w:tab w:val="right" w:pos="9072"/>
      </w:tabs>
      <w:spacing w:after="0"/>
    </w:pPr>
  </w:style>
  <w:style w:type="character" w:customStyle="1" w:styleId="FooterChar">
    <w:name w:val="Footer Char"/>
    <w:basedOn w:val="DefaultParagraphFont"/>
    <w:link w:val="Footer"/>
    <w:uiPriority w:val="99"/>
    <w:locked/>
    <w:rsid w:val="00003A66"/>
    <w:rPr>
      <w:rFonts w:cs="Times New Roman"/>
    </w:rPr>
  </w:style>
  <w:style w:type="paragraph" w:styleId="FootnoteText">
    <w:name w:val="footnote text"/>
    <w:basedOn w:val="Normal"/>
    <w:link w:val="FootnoteTextChar"/>
    <w:uiPriority w:val="99"/>
    <w:semiHidden/>
    <w:rsid w:val="00903F6D"/>
    <w:pPr>
      <w:spacing w:after="0"/>
    </w:pPr>
    <w:rPr>
      <w:sz w:val="20"/>
      <w:szCs w:val="20"/>
    </w:rPr>
  </w:style>
  <w:style w:type="character" w:customStyle="1" w:styleId="FootnoteTextChar">
    <w:name w:val="Footnote Text Char"/>
    <w:basedOn w:val="DefaultParagraphFont"/>
    <w:link w:val="FootnoteText"/>
    <w:uiPriority w:val="99"/>
    <w:semiHidden/>
    <w:locked/>
    <w:rsid w:val="00903F6D"/>
    <w:rPr>
      <w:rFonts w:cs="Times New Roman"/>
      <w:sz w:val="20"/>
      <w:szCs w:val="20"/>
    </w:rPr>
  </w:style>
  <w:style w:type="character" w:styleId="FootnoteReference">
    <w:name w:val="footnote reference"/>
    <w:basedOn w:val="DefaultParagraphFont"/>
    <w:uiPriority w:val="99"/>
    <w:semiHidden/>
    <w:rsid w:val="00903F6D"/>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2075</Words>
  <Characters>13077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der BSC-Spengergasse</dc:title>
  <dc:subject/>
  <dc:creator>2007/208</dc:creator>
  <cp:keywords/>
  <dc:description/>
  <cp:lastModifiedBy>Stefan Hölzl</cp:lastModifiedBy>
  <cp:revision>30</cp:revision>
  <cp:lastPrinted>2008-05-18T20:24:00Z</cp:lastPrinted>
  <dcterms:created xsi:type="dcterms:W3CDTF">2008-05-18T14:42:00Z</dcterms:created>
  <dcterms:modified xsi:type="dcterms:W3CDTF">2008-05-18T22:17:00Z</dcterms:modified>
</cp:coreProperties>
</file>